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6E3639" w14:textId="77777777" w:rsidR="00D24EF3" w:rsidRDefault="00120C8C">
      <w:pPr>
        <w:rPr>
          <w:i/>
          <w:iCs/>
          <w:color w:val="424456" w:themeColor="text2"/>
          <w:spacing w:val="5"/>
          <w:sz w:val="24"/>
          <w:szCs w:val="24"/>
        </w:rPr>
      </w:pPr>
      <w:r>
        <w:rPr>
          <w:i/>
          <w:iCs/>
          <w:smallCaps/>
          <w:noProof/>
          <w:color w:val="424456" w:themeColor="text2"/>
          <w:spacing w:val="5"/>
          <w:sz w:val="24"/>
          <w:szCs w:val="24"/>
        </w:rPr>
        <mc:AlternateContent>
          <mc:Choice Requires="wpg">
            <w:drawing>
              <wp:anchor distT="0" distB="0" distL="114300" distR="114300" simplePos="0" relativeHeight="251660288" behindDoc="0" locked="0" layoutInCell="1" allowOverlap="1" wp14:anchorId="326E36E9" wp14:editId="326E36EA">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posOffset>-6350</wp:posOffset>
                </wp:positionV>
                <wp:extent cx="1773555" cy="10698480"/>
                <wp:effectExtent l="19050" t="0" r="17145" b="26670"/>
                <wp:wrapNone/>
                <wp:docPr id="3" name="Groupe 3"/>
                <wp:cNvGraphicFramePr/>
                <a:graphic xmlns:a="http://schemas.openxmlformats.org/drawingml/2006/main">
                  <a:graphicData uri="http://schemas.microsoft.com/office/word/2010/wordprocessingGroup">
                    <wpg:wgp>
                      <wpg:cNvGrpSpPr/>
                      <wpg:grpSpPr>
                        <a:xfrm>
                          <a:off x="0" y="0"/>
                          <a:ext cx="1773937" cy="10698480"/>
                          <a:chOff x="0" y="0"/>
                          <a:chExt cx="1774293" cy="10698480"/>
                        </a:xfrm>
                        <a:gradFill>
                          <a:gsLst>
                            <a:gs pos="0">
                              <a:schemeClr val="accent6">
                                <a:lumMod val="50000"/>
                              </a:schemeClr>
                            </a:gs>
                            <a:gs pos="50000">
                              <a:schemeClr val="accent6">
                                <a:lumMod val="60000"/>
                                <a:lumOff val="40000"/>
                              </a:schemeClr>
                            </a:gs>
                            <a:gs pos="100000">
                              <a:schemeClr val="accent1">
                                <a:tint val="23500"/>
                                <a:satMod val="160000"/>
                              </a:schemeClr>
                            </a:gs>
                          </a:gsLst>
                          <a:lin ang="0" scaled="0"/>
                        </a:gradFill>
                      </wpg:grpSpPr>
                      <wpg:grpSp>
                        <wpg:cNvPr id="4" name="Group 77"/>
                        <wpg:cNvGrpSpPr>
                          <a:grpSpLocks/>
                        </wpg:cNvGrpSpPr>
                        <wpg:grpSpPr bwMode="auto">
                          <a:xfrm>
                            <a:off x="308919" y="0"/>
                            <a:ext cx="1465374" cy="10698480"/>
                            <a:chOff x="6022" y="8835"/>
                            <a:chExt cx="2310" cy="16114"/>
                          </a:xfrm>
                          <a:grpFill/>
                        </wpg:grpSpPr>
                        <wps:wsp>
                          <wps:cNvPr id="5" name="Rectangle 78"/>
                          <wps:cNvSpPr>
                            <a:spLocks noChangeArrowheads="1"/>
                          </wps:cNvSpPr>
                          <wps:spPr bwMode="auto">
                            <a:xfrm>
                              <a:off x="6676" y="8835"/>
                              <a:ext cx="1512" cy="16114"/>
                            </a:xfrm>
                            <a:prstGeom prst="rect">
                              <a:avLst/>
                            </a:prstGeom>
                            <a:grpFill/>
                            <a:ln w="9525">
                              <a:solidFill>
                                <a:srgbClr val="BFB675"/>
                              </a:solidFill>
                              <a:miter lim="800000"/>
                              <a:headEnd/>
                              <a:tailEnd/>
                            </a:ln>
                            <a:extLst/>
                          </wps:spPr>
                          <wps:bodyPr rot="0" vert="horz" wrap="square" lIns="91440" tIns="45720" rIns="91440" bIns="45720" anchor="t" anchorCtr="0" upright="1">
                            <a:noAutofit/>
                          </wps:bodyPr>
                        </wps:wsp>
                        <wps:wsp>
                          <wps:cNvPr id="6" name="AutoShape 79"/>
                          <wps:cNvCnPr>
                            <a:cxnSpLocks noChangeShapeType="1"/>
                          </wps:cNvCnPr>
                          <wps:spPr bwMode="auto">
                            <a:xfrm>
                              <a:off x="6359" y="8835"/>
                              <a:ext cx="0" cy="16114"/>
                            </a:xfrm>
                            <a:prstGeom prst="straightConnector1">
                              <a:avLst/>
                            </a:prstGeom>
                            <a:grpFill/>
                            <a:ln w="12700">
                              <a:solidFill>
                                <a:schemeClr val="accent1"/>
                              </a:solidFill>
                              <a:round/>
                              <a:headEnd/>
                              <a:tailEnd/>
                            </a:ln>
                            <a:extLst/>
                          </wps:spPr>
                          <wps:bodyPr/>
                        </wps:wsp>
                        <wps:wsp>
                          <wps:cNvPr id="7" name="AutoShape 80"/>
                          <wps:cNvCnPr>
                            <a:cxnSpLocks noChangeShapeType="1"/>
                          </wps:cNvCnPr>
                          <wps:spPr bwMode="auto">
                            <a:xfrm>
                              <a:off x="8332" y="8835"/>
                              <a:ext cx="0" cy="16111"/>
                            </a:xfrm>
                            <a:prstGeom prst="straightConnector1">
                              <a:avLst/>
                            </a:prstGeom>
                            <a:grpFill/>
                            <a:ln w="28575">
                              <a:solidFill>
                                <a:schemeClr val="accent1"/>
                              </a:solidFill>
                              <a:round/>
                              <a:headEnd/>
                              <a:tailEnd/>
                            </a:ln>
                            <a:extLst/>
                          </wps:spPr>
                          <wps:bodyPr/>
                        </wps:wsp>
                        <wps:wsp>
                          <wps:cNvPr id="8" name="AutoShape 81"/>
                          <wps:cNvCnPr>
                            <a:cxnSpLocks noChangeShapeType="1"/>
                          </wps:cNvCnPr>
                          <wps:spPr bwMode="auto">
                            <a:xfrm>
                              <a:off x="6587" y="8835"/>
                              <a:ext cx="0" cy="16114"/>
                            </a:xfrm>
                            <a:prstGeom prst="straightConnector1">
                              <a:avLst/>
                            </a:prstGeom>
                            <a:grpFill/>
                            <a:ln w="57150">
                              <a:solidFill>
                                <a:schemeClr val="accent1"/>
                              </a:solidFill>
                              <a:round/>
                              <a:headEnd/>
                              <a:tailEnd/>
                            </a:ln>
                            <a:extLst/>
                          </wps:spPr>
                          <wps:bodyPr/>
                        </wps:wsp>
                        <wps:wsp>
                          <wps:cNvPr id="9" name="AutoShape 82"/>
                          <wps:cNvCnPr>
                            <a:cxnSpLocks noChangeShapeType="1"/>
                          </wps:cNvCnPr>
                          <wps:spPr bwMode="auto">
                            <a:xfrm>
                              <a:off x="6022" y="8835"/>
                              <a:ext cx="0" cy="16109"/>
                            </a:xfrm>
                            <a:prstGeom prst="straightConnector1">
                              <a:avLst/>
                            </a:prstGeom>
                            <a:grpFill/>
                            <a:ln w="28575">
                              <a:solidFill>
                                <a:schemeClr val="accent1"/>
                              </a:solidFill>
                              <a:round/>
                              <a:headEnd/>
                              <a:tailEnd/>
                            </a:ln>
                            <a:extLst/>
                          </wps:spPr>
                          <wps:bodyPr/>
                        </wps:wsp>
                      </wpg:grpSp>
                      <wps:wsp>
                        <wps:cNvPr id="10" name="Oval 83"/>
                        <wps:cNvSpPr>
                          <a:spLocks noChangeArrowheads="1"/>
                        </wps:cNvSpPr>
                        <wps:spPr bwMode="auto">
                          <a:xfrm>
                            <a:off x="0" y="7945394"/>
                            <a:ext cx="1101885" cy="1071218"/>
                          </a:xfrm>
                          <a:prstGeom prst="ellipse">
                            <a:avLst/>
                          </a:prstGeom>
                          <a:grpFill/>
                          <a:ln w="38100" cmpd="dbl">
                            <a:solidFill>
                              <a:schemeClr val="accent1"/>
                            </a:solidFill>
                            <a:round/>
                            <a:headEnd/>
                            <a:tailEnd/>
                          </a:ln>
                        </wps:spPr>
                        <wps:bodyPr rot="0" vert="horz" wrap="square" lIns="91440" tIns="45720" rIns="91440" bIns="45720" anchor="t" anchorCtr="0" upright="1">
                          <a:noAutofit/>
                        </wps:bodyPr>
                      </wps:wsp>
                      <wps:wsp>
                        <wps:cNvPr id="11" name="Oval 85"/>
                        <wps:cNvSpPr>
                          <a:spLocks noChangeArrowheads="1"/>
                        </wps:cNvSpPr>
                        <wps:spPr bwMode="auto">
                          <a:xfrm flipH="1">
                            <a:off x="259492" y="9378778"/>
                            <a:ext cx="188405" cy="192400"/>
                          </a:xfrm>
                          <a:prstGeom prst="ellipse">
                            <a:avLst/>
                          </a:prstGeom>
                          <a:grpFill/>
                          <a:ln w="38100" cmpd="dbl">
                            <a:solidFill>
                              <a:schemeClr val="accent1"/>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0375A07" id="Groupe 3" o:spid="_x0000_s1026" style="position:absolute;margin-left:0;margin-top:-.5pt;width:139.65pt;height:842.4pt;z-index:251660288;mso-left-percent:750;mso-position-horizontal-relative:page;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" filled="f" strokecolor="#bfb675"/>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" strokecolor="#53548a [3204]"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" strokecolor="#53548a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" strokecolor="#53548a [3204]"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" strokecolor="#53548a [3204]"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" filled="f" strokecolor="#53548a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" filled="f" strokecolor="#53548a [3204]" strokeweight="3pt">
                  <v:stroke linestyle="thinThin"/>
                  <v:shadow color="#1f2f3f" opacity=".5" offset=",3pt"/>
                </v:oval>
                <w10:wrap anchorx="page" anchory="page"/>
              </v:group>
            </w:pict>
          </mc:Fallback>
        </mc:AlternateContent>
      </w:r>
      <w:sdt>
        <w:sdtPr>
          <w:rPr>
            <w:i/>
            <w:iCs/>
            <w:smallCaps/>
            <w:color w:val="424456" w:themeColor="text2"/>
            <w:spacing w:val="5"/>
            <w:sz w:val="24"/>
            <w:szCs w:val="24"/>
          </w:rPr>
          <w:id w:val="-689369987"/>
          <w:docPartObj>
            <w:docPartGallery w:val="Cover Pages"/>
            <w:docPartUnique/>
          </w:docPartObj>
        </w:sdtPr>
        <w:sdtEndPr/>
        <w:sdtContent>
          <w:r w:rsidR="00D01689">
            <w:rPr>
              <w:i/>
              <w:iCs/>
              <w:smallCaps/>
              <w:noProof/>
              <w:color w:val="424456" w:themeColor="text2"/>
              <w:spacing w:val="5"/>
              <w:sz w:val="24"/>
              <w:szCs w:val="24"/>
            </w:rPr>
            <w:drawing>
              <wp:inline distT="0" distB="0" distL="0" distR="0" wp14:anchorId="326E36EB" wp14:editId="326E36EC">
                <wp:extent cx="1847850" cy="45883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MA_logo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7850" cy="458830"/>
                        </a:xfrm>
                        <a:prstGeom prst="rect">
                          <a:avLst/>
                        </a:prstGeom>
                      </pic:spPr>
                    </pic:pic>
                  </a:graphicData>
                </a:graphic>
              </wp:inline>
            </w:drawing>
          </w:r>
          <w:r w:rsidR="00AD68FA">
            <w:rPr>
              <w:i/>
              <w:iCs/>
              <w:smallCaps/>
              <w:noProof/>
              <w:color w:val="424456" w:themeColor="text2"/>
              <w:spacing w:val="5"/>
              <w:sz w:val="24"/>
              <w:szCs w:val="24"/>
            </w:rPr>
            <mc:AlternateContent>
              <mc:Choice Requires="wps">
                <w:drawing>
                  <wp:anchor distT="0" distB="0" distL="114300" distR="114300" simplePos="0" relativeHeight="251656192" behindDoc="0" locked="0" layoutInCell="0" allowOverlap="1" wp14:anchorId="326E36ED" wp14:editId="326E36EE">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36FD" w14:textId="3A2E5D5B" w:rsidR="00D24EF3" w:rsidRDefault="002E3D5E">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2E3D5E">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2A5C6BC5" w:rsidR="00D24EF3" w:rsidRDefault="002E3D5E">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cahier des charges pour le développement d’une simulation multi agent de superhéros</w:t>
                                    </w:r>
                                    <w:r w:rsidR="001B7469">
                                      <w:t>.</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326E36ED" id="Rectangle 89" o:spid="_x0000_s1026" style="position:absolute;left:0;text-align:left;margin-left:0;margin-top:0;width:367.2pt;height:395.9pt;z-index:251656192;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14:paraId="326E36FD" w14:textId="3A2E5D5B" w:rsidR="00D24EF3" w:rsidRDefault="002E3D5E">
                          <w:pPr>
                            <w:rPr>
                              <w:rFonts w:asciiTheme="majorHAnsi" w:eastAsiaTheme="majorEastAsia" w:hAnsiTheme="majorHAnsi" w:cstheme="majorBidi"/>
                              <w:smallCaps/>
                              <w:color w:val="213F43" w:themeColor="accent2" w:themeShade="80"/>
                              <w:spacing w:val="20"/>
                              <w:sz w:val="56"/>
                              <w:szCs w:val="56"/>
                            </w:rPr>
                          </w:pPr>
                          <w:sdt>
                            <w:sdtPr>
                              <w:rPr>
                                <w:rFonts w:asciiTheme="majorHAnsi" w:eastAsiaTheme="majorEastAsia" w:hAnsiTheme="majorHAnsi" w:cstheme="majorBidi"/>
                                <w:smallCaps/>
                                <w:color w:val="213F43" w:themeColor="accent2" w:themeShade="80"/>
                                <w:spacing w:val="20"/>
                                <w:sz w:val="56"/>
                                <w:szCs w:val="56"/>
                              </w:rPr>
                              <w:alias w:val="Titre"/>
                              <w:id w:val="-423413216"/>
                              <w:dataBinding w:prefixMappings="xmlns:ns0='http://schemas.openxmlformats.org/package/2006/metadata/core-properties' xmlns:ns1='http://purl.org/dc/elements/1.1/'" w:xpath="/ns0:coreProperties[1]/ns1:title[1]" w:storeItemID="{6C3C8BC8-F283-45AE-878A-BAB7291924A1}"/>
                              <w:text/>
                            </w:sdtPr>
                            <w:sdtEndPr/>
                            <w:sdtContent>
                              <w:r w:rsidR="00581C5B">
                                <w:rPr>
                                  <w:rFonts w:asciiTheme="majorHAnsi" w:eastAsiaTheme="majorEastAsia" w:hAnsiTheme="majorHAnsi" w:cstheme="majorBidi"/>
                                  <w:smallCaps/>
                                  <w:color w:val="213F43" w:themeColor="accent2" w:themeShade="80"/>
                                  <w:spacing w:val="20"/>
                                  <w:sz w:val="56"/>
                                  <w:szCs w:val="56"/>
                                </w:rPr>
                                <w:t>Simulation</w:t>
                              </w:r>
                            </w:sdtContent>
                          </w:sdt>
                        </w:p>
                        <w:p w14:paraId="326E36FE" w14:textId="3D6DCFBC" w:rsidR="00D24EF3" w:rsidRDefault="002E3D5E">
                          <w:pPr>
                            <w:rPr>
                              <w:i/>
                              <w:iCs/>
                              <w:color w:val="213F43" w:themeColor="accent2" w:themeShade="80"/>
                              <w:sz w:val="28"/>
                              <w:szCs w:val="28"/>
                            </w:rPr>
                          </w:pPr>
                          <w:sdt>
                            <w:sdtPr>
                              <w:rPr>
                                <w:i/>
                                <w:iCs/>
                                <w:color w:val="213F43" w:themeColor="accent2" w:themeShade="80"/>
                                <w:sz w:val="28"/>
                                <w:szCs w:val="28"/>
                              </w:rPr>
                              <w:alias w:val="Sous-titre"/>
                              <w:id w:val="994388359"/>
                              <w:dataBinding w:prefixMappings="xmlns:ns0='http://schemas.openxmlformats.org/package/2006/metadata/core-properties' xmlns:ns1='http://purl.org/dc/elements/1.1/'" w:xpath="/ns0:coreProperties[1]/ns1:subject[1]" w:storeItemID="{6C3C8BC8-F283-45AE-878A-BAB7291924A1}"/>
                              <w:text/>
                            </w:sdtPr>
                            <w:sdtEndPr/>
                            <w:sdtContent>
                              <w:r w:rsidR="00581C5B">
                                <w:rPr>
                                  <w:i/>
                                  <w:iCs/>
                                  <w:color w:val="213F43" w:themeColor="accent2" w:themeShade="80"/>
                                  <w:sz w:val="28"/>
                                  <w:szCs w:val="28"/>
                                </w:rPr>
                                <w:t>Simulation Multi Agent</w:t>
                              </w:r>
                            </w:sdtContent>
                          </w:sdt>
                        </w:p>
                        <w:p w14:paraId="326E36FF" w14:textId="77777777" w:rsidR="00D24EF3" w:rsidRDefault="00D24EF3">
                          <w:pPr>
                            <w:rPr>
                              <w:i/>
                              <w:iCs/>
                              <w:color w:val="213F43" w:themeColor="accent2" w:themeShade="80"/>
                              <w:sz w:val="28"/>
                              <w:szCs w:val="28"/>
                            </w:rPr>
                          </w:pPr>
                        </w:p>
                        <w:p w14:paraId="326E3700" w14:textId="2A5C6BC5" w:rsidR="00D24EF3" w:rsidRDefault="002E3D5E">
                          <w:sdt>
                            <w:sdtPr>
                              <w:alias w:val="Résumé"/>
                              <w:id w:val="2046559713"/>
                              <w:dataBinding w:prefixMappings="xmlns:ns0='http://schemas.microsoft.com/office/2006/coverPageProps'" w:xpath="/ns0:CoverPageProperties[1]/ns0:Abstract[1]" w:storeItemID="{55AF091B-3C7A-41E3-B477-F2FDAA23CFDA}"/>
                              <w:text/>
                            </w:sdtPr>
                            <w:sdtEndPr/>
                            <w:sdtContent>
                              <w:r w:rsidR="001B7469">
                                <w:t xml:space="preserve">Mise en place d’un </w:t>
                              </w:r>
                              <w:r w:rsidR="00581C5B">
                                <w:t>cahier des charges pour le développement d’une simulation multi agent de superhéros</w:t>
                              </w:r>
                              <w:r w:rsidR="001B7469">
                                <w:t>.</w:t>
                              </w:r>
                            </w:sdtContent>
                          </w:sdt>
                        </w:p>
                      </w:txbxContent>
                    </v:textbox>
                    <w10:wrap anchorx="margin" anchory="page"/>
                  </v:rect>
                </w:pict>
              </mc:Fallback>
            </mc:AlternateContent>
          </w:r>
          <w:r w:rsidR="00AD68FA">
            <w:rPr>
              <w:rFonts w:ascii="Century Schoolbook" w:hAnsi="Century Schoolbook"/>
              <w:i/>
              <w:iCs/>
              <w:smallCaps/>
              <w:noProof/>
              <w:color w:val="4F271C"/>
              <w:spacing w:val="5"/>
              <w:sz w:val="32"/>
              <w:szCs w:val="32"/>
            </w:rPr>
            <mc:AlternateContent>
              <mc:Choice Requires="wps">
                <w:drawing>
                  <wp:anchor distT="0" distB="0" distL="114300" distR="114300" simplePos="0" relativeHeight="251652096" behindDoc="0" locked="0" layoutInCell="0" allowOverlap="1" wp14:anchorId="326E36EF" wp14:editId="326E36F0">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E3701" w14:textId="56DB762B" w:rsidR="00D24EF3" w:rsidRDefault="002E3D5E">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2E3D5E">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326E36EF" id="Rectangle 54" o:spid="_x0000_s1027" style="position:absolute;left:0;text-align:left;margin-left:0;margin-top:0;width:367pt;height:64.25pt;z-index:251652096;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14:paraId="326E3701" w14:textId="56DB762B" w:rsidR="00D24EF3" w:rsidRDefault="002E3D5E">
                          <w:pPr>
                            <w:spacing w:after="100"/>
                            <w:rPr>
                              <w:color w:val="3E3E67" w:themeColor="accent1" w:themeShade="BF"/>
                              <w:sz w:val="24"/>
                              <w:szCs w:val="24"/>
                            </w:rPr>
                          </w:pPr>
                          <w:sdt>
                            <w:sdtPr>
                              <w:rPr>
                                <w:color w:val="3E3E67" w:themeColor="accent1" w:themeShade="BF"/>
                                <w:sz w:val="24"/>
                                <w:szCs w:val="24"/>
                              </w:rPr>
                              <w:alias w:val="Auteur"/>
                              <w:id w:val="-1152747002"/>
                              <w:text/>
                            </w:sdtPr>
                            <w:sdtEndPr/>
                            <w:sdtContent>
                              <w:r w:rsidR="00D01689">
                                <w:rPr>
                                  <w:color w:val="3E3E67" w:themeColor="accent1" w:themeShade="BF"/>
                                  <w:sz w:val="24"/>
                                  <w:szCs w:val="24"/>
                                </w:rPr>
                                <w:t>BARBESANGE Benjamin – GAR</w:t>
                              </w:r>
                              <w:r w:rsidR="002F3545">
                                <w:rPr>
                                  <w:color w:val="3E3E67" w:themeColor="accent1" w:themeShade="BF"/>
                                  <w:sz w:val="24"/>
                                  <w:szCs w:val="24"/>
                                </w:rPr>
                                <w:t>Ç</w:t>
                              </w:r>
                              <w:r w:rsidR="00D01689">
                                <w:rPr>
                                  <w:color w:val="3E3E67" w:themeColor="accent1" w:themeShade="BF"/>
                                  <w:sz w:val="24"/>
                                  <w:szCs w:val="24"/>
                                </w:rPr>
                                <w:t>ON Benoît</w:t>
                              </w:r>
                            </w:sdtContent>
                          </w:sdt>
                        </w:p>
                        <w:p w14:paraId="326E3702" w14:textId="503BE2DB" w:rsidR="00D24EF3" w:rsidRDefault="002E3D5E">
                          <w:pPr>
                            <w:spacing w:after="100"/>
                            <w:rPr>
                              <w:color w:val="3E3E67" w:themeColor="accent1" w:themeShade="BF"/>
                            </w:rPr>
                          </w:pPr>
                          <w:sdt>
                            <w:sdtPr>
                              <w:rPr>
                                <w:color w:val="3E3E67" w:themeColor="accent1" w:themeShade="BF"/>
                                <w:sz w:val="24"/>
                                <w:szCs w:val="24"/>
                              </w:rPr>
                              <w:alias w:val="Date"/>
                              <w:id w:val="-2068258378"/>
                              <w:dataBinding w:prefixMappings="xmlns:ns0='http://schemas.microsoft.com/office/2006/coverPageProps'" w:xpath="/ns0:CoverPageProperties[1]/ns0:PublishDate[1]" w:storeItemID="{55AF091B-3C7A-41E3-B477-F2FDAA23CFDA}"/>
                              <w:date w:fullDate="2015-11-29T00:00:00Z">
                                <w:dateFormat w:val="dd/MM/yyyy"/>
                                <w:lid w:val="fr-FR"/>
                                <w:storeMappedDataAs w:val="dateTime"/>
                                <w:calendar w:val="gregorian"/>
                              </w:date>
                            </w:sdtPr>
                            <w:sdtEndPr/>
                            <w:sdtContent>
                              <w:r w:rsidR="00581C5B">
                                <w:rPr>
                                  <w:color w:val="3E3E67" w:themeColor="accent1" w:themeShade="BF"/>
                                  <w:sz w:val="24"/>
                                  <w:szCs w:val="24"/>
                                </w:rPr>
                                <w:t>29</w:t>
                              </w:r>
                              <w:r w:rsidR="007005A8">
                                <w:rPr>
                                  <w:color w:val="3E3E67" w:themeColor="accent1" w:themeShade="BF"/>
                                  <w:sz w:val="24"/>
                                  <w:szCs w:val="24"/>
                                </w:rPr>
                                <w:t>/11/2015</w:t>
                              </w:r>
                            </w:sdtContent>
                          </w:sdt>
                        </w:p>
                      </w:txbxContent>
                    </v:textbox>
                    <w10:wrap anchorx="margin" anchory="margin"/>
                  </v:rect>
                </w:pict>
              </mc:Fallback>
            </mc:AlternateContent>
          </w:r>
          <w:r w:rsidR="00AD68FA">
            <w:rPr>
              <w:i/>
              <w:iCs/>
              <w:smallCaps/>
              <w:color w:val="424456" w:themeColor="text2"/>
              <w:spacing w:val="5"/>
              <w:sz w:val="24"/>
              <w:szCs w:val="24"/>
            </w:rPr>
            <w:br w:type="page"/>
          </w:r>
        </w:sdtContent>
      </w:sdt>
    </w:p>
    <w:sdt>
      <w:sdtPr>
        <w:rPr>
          <w:rFonts w:asciiTheme="minorHAnsi" w:eastAsiaTheme="minorHAnsi" w:hAnsiTheme="minorHAnsi" w:cstheme="minorBidi"/>
          <w:b w:val="0"/>
          <w:bCs w:val="0"/>
          <w:color w:val="313240" w:themeColor="text2" w:themeShade="BF"/>
          <w:sz w:val="20"/>
          <w:szCs w:val="20"/>
        </w:rPr>
        <w:id w:val="452904636"/>
        <w:docPartObj>
          <w:docPartGallery w:val="Table of Contents"/>
          <w:docPartUnique/>
        </w:docPartObj>
      </w:sdtPr>
      <w:sdtEndPr>
        <w:rPr>
          <w:sz w:val="22"/>
        </w:rPr>
      </w:sdtEndPr>
      <w:sdtContent>
        <w:p w14:paraId="326E363A" w14:textId="77777777" w:rsidR="00C042CF" w:rsidRDefault="00C042CF">
          <w:pPr>
            <w:pStyle w:val="En-ttedetabledesmatires"/>
          </w:pPr>
          <w:r>
            <w:t>Table des matières</w:t>
          </w:r>
        </w:p>
        <w:p w14:paraId="64DAF7E8" w14:textId="0D87C317" w:rsidR="00E2351B" w:rsidRDefault="00C042CF">
          <w:pPr>
            <w:pStyle w:val="TM1"/>
            <w:tabs>
              <w:tab w:val="right" w:leader="dot" w:pos="8395"/>
            </w:tabs>
            <w:rPr>
              <w:rFonts w:eastAsiaTheme="minorEastAsia"/>
              <w:noProof/>
              <w:color w:val="auto"/>
              <w:szCs w:val="22"/>
            </w:rPr>
          </w:pPr>
          <w:r>
            <w:fldChar w:fldCharType="begin"/>
          </w:r>
          <w:r>
            <w:instrText xml:space="preserve"> TOC \o "1-3" \h \z \u </w:instrText>
          </w:r>
          <w:r>
            <w:fldChar w:fldCharType="separate"/>
          </w:r>
          <w:hyperlink w:anchor="_Toc436677318" w:history="1">
            <w:r w:rsidR="00E2351B" w:rsidRPr="00327902">
              <w:rPr>
                <w:rStyle w:val="Lienhypertexte"/>
                <w:noProof/>
              </w:rPr>
              <w:t>Présentation générale</w:t>
            </w:r>
            <w:r w:rsidR="00E2351B">
              <w:rPr>
                <w:noProof/>
                <w:webHidden/>
              </w:rPr>
              <w:tab/>
            </w:r>
            <w:r w:rsidR="00E2351B">
              <w:rPr>
                <w:noProof/>
                <w:webHidden/>
              </w:rPr>
              <w:fldChar w:fldCharType="begin"/>
            </w:r>
            <w:r w:rsidR="00E2351B">
              <w:rPr>
                <w:noProof/>
                <w:webHidden/>
              </w:rPr>
              <w:instrText xml:space="preserve"> PAGEREF _Toc436677318 \h </w:instrText>
            </w:r>
            <w:r w:rsidR="00E2351B">
              <w:rPr>
                <w:noProof/>
                <w:webHidden/>
              </w:rPr>
            </w:r>
            <w:r w:rsidR="00E2351B">
              <w:rPr>
                <w:noProof/>
                <w:webHidden/>
              </w:rPr>
              <w:fldChar w:fldCharType="separate"/>
            </w:r>
            <w:r w:rsidR="00E2351B">
              <w:rPr>
                <w:noProof/>
                <w:webHidden/>
              </w:rPr>
              <w:t>2</w:t>
            </w:r>
            <w:r w:rsidR="00E2351B">
              <w:rPr>
                <w:noProof/>
                <w:webHidden/>
              </w:rPr>
              <w:fldChar w:fldCharType="end"/>
            </w:r>
          </w:hyperlink>
        </w:p>
        <w:p w14:paraId="3F6559B8" w14:textId="48E87CC8" w:rsidR="00E2351B" w:rsidRDefault="00E2351B">
          <w:pPr>
            <w:pStyle w:val="TM1"/>
            <w:tabs>
              <w:tab w:val="right" w:leader="dot" w:pos="8395"/>
            </w:tabs>
            <w:rPr>
              <w:rFonts w:eastAsiaTheme="minorEastAsia"/>
              <w:noProof/>
              <w:color w:val="auto"/>
              <w:szCs w:val="22"/>
            </w:rPr>
          </w:pPr>
          <w:hyperlink w:anchor="_Toc436677319" w:history="1">
            <w:r w:rsidRPr="00327902">
              <w:rPr>
                <w:rStyle w:val="Lienhypertexte"/>
                <w:noProof/>
              </w:rPr>
              <w:t>I – Cahier des charges</w:t>
            </w:r>
            <w:r>
              <w:rPr>
                <w:noProof/>
                <w:webHidden/>
              </w:rPr>
              <w:tab/>
            </w:r>
            <w:r>
              <w:rPr>
                <w:noProof/>
                <w:webHidden/>
              </w:rPr>
              <w:fldChar w:fldCharType="begin"/>
            </w:r>
            <w:r>
              <w:rPr>
                <w:noProof/>
                <w:webHidden/>
              </w:rPr>
              <w:instrText xml:space="preserve"> PAGEREF _Toc436677319 \h </w:instrText>
            </w:r>
            <w:r>
              <w:rPr>
                <w:noProof/>
                <w:webHidden/>
              </w:rPr>
            </w:r>
            <w:r>
              <w:rPr>
                <w:noProof/>
                <w:webHidden/>
              </w:rPr>
              <w:fldChar w:fldCharType="separate"/>
            </w:r>
            <w:r>
              <w:rPr>
                <w:noProof/>
                <w:webHidden/>
              </w:rPr>
              <w:t>3</w:t>
            </w:r>
            <w:r>
              <w:rPr>
                <w:noProof/>
                <w:webHidden/>
              </w:rPr>
              <w:fldChar w:fldCharType="end"/>
            </w:r>
          </w:hyperlink>
        </w:p>
        <w:p w14:paraId="2E2FCAE6" w14:textId="155A264F" w:rsidR="00E2351B" w:rsidRDefault="00E2351B">
          <w:pPr>
            <w:pStyle w:val="TM2"/>
            <w:tabs>
              <w:tab w:val="right" w:leader="dot" w:pos="8395"/>
            </w:tabs>
            <w:rPr>
              <w:rFonts w:eastAsiaTheme="minorEastAsia"/>
              <w:noProof/>
              <w:color w:val="auto"/>
              <w:szCs w:val="22"/>
            </w:rPr>
          </w:pPr>
          <w:hyperlink w:anchor="_Toc436677320" w:history="1">
            <w:r w:rsidRPr="00327902">
              <w:rPr>
                <w:rStyle w:val="Lienhypertexte"/>
                <w:noProof/>
              </w:rPr>
              <w:t>Présentation de la simulation</w:t>
            </w:r>
            <w:r>
              <w:rPr>
                <w:noProof/>
                <w:webHidden/>
              </w:rPr>
              <w:tab/>
            </w:r>
            <w:r>
              <w:rPr>
                <w:noProof/>
                <w:webHidden/>
              </w:rPr>
              <w:fldChar w:fldCharType="begin"/>
            </w:r>
            <w:r>
              <w:rPr>
                <w:noProof/>
                <w:webHidden/>
              </w:rPr>
              <w:instrText xml:space="preserve"> PAGEREF _Toc436677320 \h </w:instrText>
            </w:r>
            <w:r>
              <w:rPr>
                <w:noProof/>
                <w:webHidden/>
              </w:rPr>
            </w:r>
            <w:r>
              <w:rPr>
                <w:noProof/>
                <w:webHidden/>
              </w:rPr>
              <w:fldChar w:fldCharType="separate"/>
            </w:r>
            <w:r>
              <w:rPr>
                <w:noProof/>
                <w:webHidden/>
              </w:rPr>
              <w:t>3</w:t>
            </w:r>
            <w:r>
              <w:rPr>
                <w:noProof/>
                <w:webHidden/>
              </w:rPr>
              <w:fldChar w:fldCharType="end"/>
            </w:r>
          </w:hyperlink>
        </w:p>
        <w:p w14:paraId="7A87B856" w14:textId="0D24E094" w:rsidR="00E2351B" w:rsidRDefault="00E2351B">
          <w:pPr>
            <w:pStyle w:val="TM3"/>
            <w:tabs>
              <w:tab w:val="right" w:leader="dot" w:pos="8395"/>
            </w:tabs>
            <w:rPr>
              <w:rFonts w:eastAsiaTheme="minorEastAsia"/>
              <w:noProof/>
              <w:color w:val="auto"/>
              <w:szCs w:val="22"/>
            </w:rPr>
          </w:pPr>
          <w:hyperlink w:anchor="_Toc436677321" w:history="1">
            <w:r w:rsidRPr="00327902">
              <w:rPr>
                <w:rStyle w:val="Lienhypertexte"/>
                <w:noProof/>
              </w:rPr>
              <w:t>Contexte de la simulation</w:t>
            </w:r>
            <w:r>
              <w:rPr>
                <w:noProof/>
                <w:webHidden/>
              </w:rPr>
              <w:tab/>
            </w:r>
            <w:r>
              <w:rPr>
                <w:noProof/>
                <w:webHidden/>
              </w:rPr>
              <w:fldChar w:fldCharType="begin"/>
            </w:r>
            <w:r>
              <w:rPr>
                <w:noProof/>
                <w:webHidden/>
              </w:rPr>
              <w:instrText xml:space="preserve"> PAGEREF _Toc436677321 \h </w:instrText>
            </w:r>
            <w:r>
              <w:rPr>
                <w:noProof/>
                <w:webHidden/>
              </w:rPr>
            </w:r>
            <w:r>
              <w:rPr>
                <w:noProof/>
                <w:webHidden/>
              </w:rPr>
              <w:fldChar w:fldCharType="separate"/>
            </w:r>
            <w:r>
              <w:rPr>
                <w:noProof/>
                <w:webHidden/>
              </w:rPr>
              <w:t>3</w:t>
            </w:r>
            <w:r>
              <w:rPr>
                <w:noProof/>
                <w:webHidden/>
              </w:rPr>
              <w:fldChar w:fldCharType="end"/>
            </w:r>
          </w:hyperlink>
        </w:p>
        <w:p w14:paraId="43B7B2D4" w14:textId="5D63072C" w:rsidR="00E2351B" w:rsidRDefault="00E2351B">
          <w:pPr>
            <w:pStyle w:val="TM3"/>
            <w:tabs>
              <w:tab w:val="right" w:leader="dot" w:pos="8395"/>
            </w:tabs>
            <w:rPr>
              <w:rFonts w:eastAsiaTheme="minorEastAsia"/>
              <w:noProof/>
              <w:color w:val="auto"/>
              <w:szCs w:val="22"/>
            </w:rPr>
          </w:pPr>
          <w:hyperlink w:anchor="_Toc436677322" w:history="1">
            <w:r w:rsidRPr="00327902">
              <w:rPr>
                <w:rStyle w:val="Lienhypertexte"/>
                <w:noProof/>
              </w:rPr>
              <w:t>Les agents</w:t>
            </w:r>
            <w:r>
              <w:rPr>
                <w:noProof/>
                <w:webHidden/>
              </w:rPr>
              <w:tab/>
            </w:r>
            <w:r>
              <w:rPr>
                <w:noProof/>
                <w:webHidden/>
              </w:rPr>
              <w:fldChar w:fldCharType="begin"/>
            </w:r>
            <w:r>
              <w:rPr>
                <w:noProof/>
                <w:webHidden/>
              </w:rPr>
              <w:instrText xml:space="preserve"> PAGEREF _Toc436677322 \h </w:instrText>
            </w:r>
            <w:r>
              <w:rPr>
                <w:noProof/>
                <w:webHidden/>
              </w:rPr>
            </w:r>
            <w:r>
              <w:rPr>
                <w:noProof/>
                <w:webHidden/>
              </w:rPr>
              <w:fldChar w:fldCharType="separate"/>
            </w:r>
            <w:r>
              <w:rPr>
                <w:noProof/>
                <w:webHidden/>
              </w:rPr>
              <w:t>3</w:t>
            </w:r>
            <w:r>
              <w:rPr>
                <w:noProof/>
                <w:webHidden/>
              </w:rPr>
              <w:fldChar w:fldCharType="end"/>
            </w:r>
          </w:hyperlink>
        </w:p>
        <w:p w14:paraId="795444F5" w14:textId="0E3B16DF" w:rsidR="00E2351B" w:rsidRDefault="00E2351B">
          <w:pPr>
            <w:pStyle w:val="TM3"/>
            <w:tabs>
              <w:tab w:val="right" w:leader="dot" w:pos="8395"/>
            </w:tabs>
            <w:rPr>
              <w:rFonts w:eastAsiaTheme="minorEastAsia"/>
              <w:noProof/>
              <w:color w:val="auto"/>
              <w:szCs w:val="22"/>
            </w:rPr>
          </w:pPr>
          <w:hyperlink w:anchor="_Toc436677323" w:history="1">
            <w:r w:rsidRPr="00327902">
              <w:rPr>
                <w:rStyle w:val="Lienhypertexte"/>
                <w:noProof/>
              </w:rPr>
              <w:t>Environnement de simulation</w:t>
            </w:r>
            <w:r>
              <w:rPr>
                <w:noProof/>
                <w:webHidden/>
              </w:rPr>
              <w:tab/>
            </w:r>
            <w:r>
              <w:rPr>
                <w:noProof/>
                <w:webHidden/>
              </w:rPr>
              <w:fldChar w:fldCharType="begin"/>
            </w:r>
            <w:r>
              <w:rPr>
                <w:noProof/>
                <w:webHidden/>
              </w:rPr>
              <w:instrText xml:space="preserve"> PAGEREF _Toc436677323 \h </w:instrText>
            </w:r>
            <w:r>
              <w:rPr>
                <w:noProof/>
                <w:webHidden/>
              </w:rPr>
            </w:r>
            <w:r>
              <w:rPr>
                <w:noProof/>
                <w:webHidden/>
              </w:rPr>
              <w:fldChar w:fldCharType="separate"/>
            </w:r>
            <w:r>
              <w:rPr>
                <w:noProof/>
                <w:webHidden/>
              </w:rPr>
              <w:t>3</w:t>
            </w:r>
            <w:r>
              <w:rPr>
                <w:noProof/>
                <w:webHidden/>
              </w:rPr>
              <w:fldChar w:fldCharType="end"/>
            </w:r>
          </w:hyperlink>
        </w:p>
        <w:p w14:paraId="30E651F5" w14:textId="093A9BED" w:rsidR="00E2351B" w:rsidRDefault="00E2351B">
          <w:pPr>
            <w:pStyle w:val="TM2"/>
            <w:tabs>
              <w:tab w:val="right" w:leader="dot" w:pos="8395"/>
            </w:tabs>
            <w:rPr>
              <w:rFonts w:eastAsiaTheme="minorEastAsia"/>
              <w:noProof/>
              <w:color w:val="auto"/>
              <w:szCs w:val="22"/>
            </w:rPr>
          </w:pPr>
          <w:hyperlink w:anchor="_Toc436677324" w:history="1">
            <w:r w:rsidRPr="00327902">
              <w:rPr>
                <w:rStyle w:val="Lienhypertexte"/>
                <w:noProof/>
              </w:rPr>
              <w:t>Règles de la simulation</w:t>
            </w:r>
            <w:r>
              <w:rPr>
                <w:noProof/>
                <w:webHidden/>
              </w:rPr>
              <w:tab/>
            </w:r>
            <w:r>
              <w:rPr>
                <w:noProof/>
                <w:webHidden/>
              </w:rPr>
              <w:fldChar w:fldCharType="begin"/>
            </w:r>
            <w:r>
              <w:rPr>
                <w:noProof/>
                <w:webHidden/>
              </w:rPr>
              <w:instrText xml:space="preserve"> PAGEREF _Toc436677324 \h </w:instrText>
            </w:r>
            <w:r>
              <w:rPr>
                <w:noProof/>
                <w:webHidden/>
              </w:rPr>
            </w:r>
            <w:r>
              <w:rPr>
                <w:noProof/>
                <w:webHidden/>
              </w:rPr>
              <w:fldChar w:fldCharType="separate"/>
            </w:r>
            <w:r>
              <w:rPr>
                <w:noProof/>
                <w:webHidden/>
              </w:rPr>
              <w:t>3</w:t>
            </w:r>
            <w:r>
              <w:rPr>
                <w:noProof/>
                <w:webHidden/>
              </w:rPr>
              <w:fldChar w:fldCharType="end"/>
            </w:r>
          </w:hyperlink>
        </w:p>
        <w:p w14:paraId="0EE2EDA9" w14:textId="6F9E1D9A" w:rsidR="00E2351B" w:rsidRDefault="00E2351B">
          <w:pPr>
            <w:pStyle w:val="TM3"/>
            <w:tabs>
              <w:tab w:val="right" w:leader="dot" w:pos="8395"/>
            </w:tabs>
            <w:rPr>
              <w:rFonts w:eastAsiaTheme="minorEastAsia"/>
              <w:noProof/>
              <w:color w:val="auto"/>
              <w:szCs w:val="22"/>
            </w:rPr>
          </w:pPr>
          <w:hyperlink w:anchor="_Toc436677325" w:history="1">
            <w:r w:rsidRPr="00327902">
              <w:rPr>
                <w:rStyle w:val="Lienhypertexte"/>
                <w:noProof/>
              </w:rPr>
              <w:t>Règles de déplacement</w:t>
            </w:r>
            <w:r>
              <w:rPr>
                <w:noProof/>
                <w:webHidden/>
              </w:rPr>
              <w:tab/>
            </w:r>
            <w:r>
              <w:rPr>
                <w:noProof/>
                <w:webHidden/>
              </w:rPr>
              <w:fldChar w:fldCharType="begin"/>
            </w:r>
            <w:r>
              <w:rPr>
                <w:noProof/>
                <w:webHidden/>
              </w:rPr>
              <w:instrText xml:space="preserve"> PAGEREF _Toc436677325 \h </w:instrText>
            </w:r>
            <w:r>
              <w:rPr>
                <w:noProof/>
                <w:webHidden/>
              </w:rPr>
            </w:r>
            <w:r>
              <w:rPr>
                <w:noProof/>
                <w:webHidden/>
              </w:rPr>
              <w:fldChar w:fldCharType="separate"/>
            </w:r>
            <w:r>
              <w:rPr>
                <w:noProof/>
                <w:webHidden/>
              </w:rPr>
              <w:t>3</w:t>
            </w:r>
            <w:r>
              <w:rPr>
                <w:noProof/>
                <w:webHidden/>
              </w:rPr>
              <w:fldChar w:fldCharType="end"/>
            </w:r>
          </w:hyperlink>
        </w:p>
        <w:p w14:paraId="32C43513" w14:textId="20F7EA56" w:rsidR="00E2351B" w:rsidRDefault="00E2351B">
          <w:pPr>
            <w:pStyle w:val="TM3"/>
            <w:tabs>
              <w:tab w:val="right" w:leader="dot" w:pos="8395"/>
            </w:tabs>
            <w:rPr>
              <w:rFonts w:eastAsiaTheme="minorEastAsia"/>
              <w:noProof/>
              <w:color w:val="auto"/>
              <w:szCs w:val="22"/>
            </w:rPr>
          </w:pPr>
          <w:hyperlink w:anchor="_Toc436677326" w:history="1">
            <w:r w:rsidRPr="00327902">
              <w:rPr>
                <w:rStyle w:val="Lienhypertexte"/>
                <w:noProof/>
              </w:rPr>
              <w:t>Règles de naissances</w:t>
            </w:r>
            <w:r>
              <w:rPr>
                <w:noProof/>
                <w:webHidden/>
              </w:rPr>
              <w:tab/>
            </w:r>
            <w:r>
              <w:rPr>
                <w:noProof/>
                <w:webHidden/>
              </w:rPr>
              <w:fldChar w:fldCharType="begin"/>
            </w:r>
            <w:r>
              <w:rPr>
                <w:noProof/>
                <w:webHidden/>
              </w:rPr>
              <w:instrText xml:space="preserve"> PAGEREF _Toc436677326 \h </w:instrText>
            </w:r>
            <w:r>
              <w:rPr>
                <w:noProof/>
                <w:webHidden/>
              </w:rPr>
            </w:r>
            <w:r>
              <w:rPr>
                <w:noProof/>
                <w:webHidden/>
              </w:rPr>
              <w:fldChar w:fldCharType="separate"/>
            </w:r>
            <w:r>
              <w:rPr>
                <w:noProof/>
                <w:webHidden/>
              </w:rPr>
              <w:t>3</w:t>
            </w:r>
            <w:r>
              <w:rPr>
                <w:noProof/>
                <w:webHidden/>
              </w:rPr>
              <w:fldChar w:fldCharType="end"/>
            </w:r>
          </w:hyperlink>
        </w:p>
        <w:p w14:paraId="2C34FB16" w14:textId="7AA6F1B5" w:rsidR="00E2351B" w:rsidRDefault="00E2351B">
          <w:pPr>
            <w:pStyle w:val="TM3"/>
            <w:tabs>
              <w:tab w:val="right" w:leader="dot" w:pos="8395"/>
            </w:tabs>
            <w:rPr>
              <w:rFonts w:eastAsiaTheme="minorEastAsia"/>
              <w:noProof/>
              <w:color w:val="auto"/>
              <w:szCs w:val="22"/>
            </w:rPr>
          </w:pPr>
          <w:hyperlink w:anchor="_Toc436677327" w:history="1">
            <w:r w:rsidRPr="00327902">
              <w:rPr>
                <w:rStyle w:val="Lienhypertexte"/>
                <w:noProof/>
              </w:rPr>
              <w:t>Règles de mort</w:t>
            </w:r>
            <w:r>
              <w:rPr>
                <w:noProof/>
                <w:webHidden/>
              </w:rPr>
              <w:tab/>
            </w:r>
            <w:r>
              <w:rPr>
                <w:noProof/>
                <w:webHidden/>
              </w:rPr>
              <w:fldChar w:fldCharType="begin"/>
            </w:r>
            <w:r>
              <w:rPr>
                <w:noProof/>
                <w:webHidden/>
              </w:rPr>
              <w:instrText xml:space="preserve"> PAGEREF _Toc436677327 \h </w:instrText>
            </w:r>
            <w:r>
              <w:rPr>
                <w:noProof/>
                <w:webHidden/>
              </w:rPr>
            </w:r>
            <w:r>
              <w:rPr>
                <w:noProof/>
                <w:webHidden/>
              </w:rPr>
              <w:fldChar w:fldCharType="separate"/>
            </w:r>
            <w:r>
              <w:rPr>
                <w:noProof/>
                <w:webHidden/>
              </w:rPr>
              <w:t>4</w:t>
            </w:r>
            <w:r>
              <w:rPr>
                <w:noProof/>
                <w:webHidden/>
              </w:rPr>
              <w:fldChar w:fldCharType="end"/>
            </w:r>
          </w:hyperlink>
        </w:p>
        <w:p w14:paraId="07914506" w14:textId="1C8507D6" w:rsidR="00E2351B" w:rsidRDefault="00E2351B">
          <w:pPr>
            <w:pStyle w:val="TM3"/>
            <w:tabs>
              <w:tab w:val="right" w:leader="dot" w:pos="8395"/>
            </w:tabs>
            <w:rPr>
              <w:rFonts w:eastAsiaTheme="minorEastAsia"/>
              <w:noProof/>
              <w:color w:val="auto"/>
              <w:szCs w:val="22"/>
            </w:rPr>
          </w:pPr>
          <w:hyperlink w:anchor="_Toc436677328" w:history="1">
            <w:r w:rsidRPr="00327902">
              <w:rPr>
                <w:rStyle w:val="Lienhypertexte"/>
                <w:noProof/>
              </w:rPr>
              <w:t>Règle comportementale</w:t>
            </w:r>
            <w:r>
              <w:rPr>
                <w:noProof/>
                <w:webHidden/>
              </w:rPr>
              <w:tab/>
            </w:r>
            <w:r>
              <w:rPr>
                <w:noProof/>
                <w:webHidden/>
              </w:rPr>
              <w:fldChar w:fldCharType="begin"/>
            </w:r>
            <w:r>
              <w:rPr>
                <w:noProof/>
                <w:webHidden/>
              </w:rPr>
              <w:instrText xml:space="preserve"> PAGEREF _Toc436677328 \h </w:instrText>
            </w:r>
            <w:r>
              <w:rPr>
                <w:noProof/>
                <w:webHidden/>
              </w:rPr>
            </w:r>
            <w:r>
              <w:rPr>
                <w:noProof/>
                <w:webHidden/>
              </w:rPr>
              <w:fldChar w:fldCharType="separate"/>
            </w:r>
            <w:r>
              <w:rPr>
                <w:noProof/>
                <w:webHidden/>
              </w:rPr>
              <w:t>4</w:t>
            </w:r>
            <w:r>
              <w:rPr>
                <w:noProof/>
                <w:webHidden/>
              </w:rPr>
              <w:fldChar w:fldCharType="end"/>
            </w:r>
          </w:hyperlink>
        </w:p>
        <w:p w14:paraId="6B11BC56" w14:textId="2C692C50" w:rsidR="00E2351B" w:rsidRDefault="00E2351B">
          <w:pPr>
            <w:pStyle w:val="TM3"/>
            <w:tabs>
              <w:tab w:val="right" w:leader="dot" w:pos="8395"/>
            </w:tabs>
            <w:rPr>
              <w:rFonts w:eastAsiaTheme="minorEastAsia"/>
              <w:noProof/>
              <w:color w:val="auto"/>
              <w:szCs w:val="22"/>
            </w:rPr>
          </w:pPr>
          <w:hyperlink w:anchor="_Toc436677329" w:history="1">
            <w:r w:rsidRPr="00327902">
              <w:rPr>
                <w:rStyle w:val="Lienhypertexte"/>
                <w:noProof/>
              </w:rPr>
              <w:t>Evènements</w:t>
            </w:r>
            <w:r>
              <w:rPr>
                <w:noProof/>
                <w:webHidden/>
              </w:rPr>
              <w:tab/>
            </w:r>
            <w:r>
              <w:rPr>
                <w:noProof/>
                <w:webHidden/>
              </w:rPr>
              <w:fldChar w:fldCharType="begin"/>
            </w:r>
            <w:r>
              <w:rPr>
                <w:noProof/>
                <w:webHidden/>
              </w:rPr>
              <w:instrText xml:space="preserve"> PAGEREF _Toc436677329 \h </w:instrText>
            </w:r>
            <w:r>
              <w:rPr>
                <w:noProof/>
                <w:webHidden/>
              </w:rPr>
            </w:r>
            <w:r>
              <w:rPr>
                <w:noProof/>
                <w:webHidden/>
              </w:rPr>
              <w:fldChar w:fldCharType="separate"/>
            </w:r>
            <w:r>
              <w:rPr>
                <w:noProof/>
                <w:webHidden/>
              </w:rPr>
              <w:t>4</w:t>
            </w:r>
            <w:r>
              <w:rPr>
                <w:noProof/>
                <w:webHidden/>
              </w:rPr>
              <w:fldChar w:fldCharType="end"/>
            </w:r>
          </w:hyperlink>
        </w:p>
        <w:p w14:paraId="2273222F" w14:textId="5168BA1C" w:rsidR="00E2351B" w:rsidRDefault="00E2351B">
          <w:pPr>
            <w:pStyle w:val="TM1"/>
            <w:tabs>
              <w:tab w:val="right" w:leader="dot" w:pos="8395"/>
            </w:tabs>
            <w:rPr>
              <w:rFonts w:eastAsiaTheme="minorEastAsia"/>
              <w:noProof/>
              <w:color w:val="auto"/>
              <w:szCs w:val="22"/>
            </w:rPr>
          </w:pPr>
          <w:hyperlink w:anchor="_Toc436677330" w:history="1">
            <w:r w:rsidRPr="00327902">
              <w:rPr>
                <w:rStyle w:val="Lienhypertexte"/>
                <w:noProof/>
              </w:rPr>
              <w:t>II – Planification</w:t>
            </w:r>
            <w:r>
              <w:rPr>
                <w:noProof/>
                <w:webHidden/>
              </w:rPr>
              <w:tab/>
            </w:r>
            <w:r>
              <w:rPr>
                <w:noProof/>
                <w:webHidden/>
              </w:rPr>
              <w:fldChar w:fldCharType="begin"/>
            </w:r>
            <w:r>
              <w:rPr>
                <w:noProof/>
                <w:webHidden/>
              </w:rPr>
              <w:instrText xml:space="preserve"> PAGEREF _Toc436677330 \h </w:instrText>
            </w:r>
            <w:r>
              <w:rPr>
                <w:noProof/>
                <w:webHidden/>
              </w:rPr>
            </w:r>
            <w:r>
              <w:rPr>
                <w:noProof/>
                <w:webHidden/>
              </w:rPr>
              <w:fldChar w:fldCharType="separate"/>
            </w:r>
            <w:r>
              <w:rPr>
                <w:noProof/>
                <w:webHidden/>
              </w:rPr>
              <w:t>5</w:t>
            </w:r>
            <w:r>
              <w:rPr>
                <w:noProof/>
                <w:webHidden/>
              </w:rPr>
              <w:fldChar w:fldCharType="end"/>
            </w:r>
          </w:hyperlink>
        </w:p>
        <w:p w14:paraId="35F33121" w14:textId="18E2D07E" w:rsidR="00E2351B" w:rsidRDefault="00E2351B">
          <w:pPr>
            <w:pStyle w:val="TM1"/>
            <w:tabs>
              <w:tab w:val="right" w:leader="dot" w:pos="8395"/>
            </w:tabs>
            <w:rPr>
              <w:rFonts w:eastAsiaTheme="minorEastAsia"/>
              <w:noProof/>
              <w:color w:val="auto"/>
              <w:szCs w:val="22"/>
            </w:rPr>
          </w:pPr>
          <w:hyperlink w:anchor="_Toc436677331" w:history="1">
            <w:r w:rsidRPr="00327902">
              <w:rPr>
                <w:rStyle w:val="Lienhypertexte"/>
                <w:noProof/>
              </w:rPr>
              <w:t>Conclusion</w:t>
            </w:r>
            <w:r>
              <w:rPr>
                <w:noProof/>
                <w:webHidden/>
              </w:rPr>
              <w:tab/>
            </w:r>
            <w:r>
              <w:rPr>
                <w:noProof/>
                <w:webHidden/>
              </w:rPr>
              <w:fldChar w:fldCharType="begin"/>
            </w:r>
            <w:r>
              <w:rPr>
                <w:noProof/>
                <w:webHidden/>
              </w:rPr>
              <w:instrText xml:space="preserve"> PAGEREF _Toc436677331 \h </w:instrText>
            </w:r>
            <w:r>
              <w:rPr>
                <w:noProof/>
                <w:webHidden/>
              </w:rPr>
            </w:r>
            <w:r>
              <w:rPr>
                <w:noProof/>
                <w:webHidden/>
              </w:rPr>
              <w:fldChar w:fldCharType="separate"/>
            </w:r>
            <w:r>
              <w:rPr>
                <w:noProof/>
                <w:webHidden/>
              </w:rPr>
              <w:t>6</w:t>
            </w:r>
            <w:r>
              <w:rPr>
                <w:noProof/>
                <w:webHidden/>
              </w:rPr>
              <w:fldChar w:fldCharType="end"/>
            </w:r>
          </w:hyperlink>
        </w:p>
        <w:p w14:paraId="326E3649" w14:textId="71299F8E" w:rsidR="00C042CF" w:rsidRDefault="00C042CF">
          <w:r>
            <w:rPr>
              <w:b/>
              <w:bCs/>
            </w:rPr>
            <w:fldChar w:fldCharType="end"/>
          </w:r>
        </w:p>
      </w:sdtContent>
    </w:sdt>
    <w:p w14:paraId="326E364A" w14:textId="77777777" w:rsidR="009864A9" w:rsidRDefault="009864A9" w:rsidP="009864A9">
      <w:pPr>
        <w:pStyle w:val="En-ttedetabledesmatires"/>
        <w:pageBreakBefore w:val="0"/>
        <w:rPr>
          <w:bCs w:val="0"/>
        </w:rPr>
      </w:pPr>
      <w:r w:rsidRPr="009864A9">
        <w:t>Table</w:t>
      </w:r>
      <w:r w:rsidRPr="009864A9">
        <w:rPr>
          <w:bCs w:val="0"/>
        </w:rPr>
        <w:t xml:space="preserve"> des illustrations</w:t>
      </w:r>
    </w:p>
    <w:p w14:paraId="326E3650" w14:textId="3C596519" w:rsidR="009864A9" w:rsidRPr="009864A9" w:rsidRDefault="009864A9">
      <w:pPr>
        <w:rPr>
          <w:bCs/>
        </w:rPr>
      </w:pPr>
      <w:r>
        <w:rPr>
          <w:bCs/>
        </w:rPr>
        <w:fldChar w:fldCharType="begin"/>
      </w:r>
      <w:r>
        <w:rPr>
          <w:bCs/>
        </w:rPr>
        <w:instrText xml:space="preserve"> TOC \h \z \c "Figure" </w:instrText>
      </w:r>
      <w:r>
        <w:rPr>
          <w:bCs/>
        </w:rPr>
        <w:fldChar w:fldCharType="separate"/>
      </w:r>
      <w:r w:rsidR="002C57C1">
        <w:rPr>
          <w:b/>
          <w:noProof/>
        </w:rPr>
        <w:t>Aucune entrée de table d'illustration n'a été trouvée.</w:t>
      </w:r>
      <w:r>
        <w:rPr>
          <w:bCs/>
        </w:rPr>
        <w:fldChar w:fldCharType="end"/>
      </w:r>
    </w:p>
    <w:p w14:paraId="326E3651" w14:textId="217BAEFB" w:rsidR="00D24EF3" w:rsidRDefault="00DD648E" w:rsidP="00C042CF">
      <w:pPr>
        <w:pStyle w:val="Titre1"/>
      </w:pPr>
      <w:bookmarkStart w:id="0" w:name="_Toc436677318"/>
      <w:r>
        <w:lastRenderedPageBreak/>
        <w:t>Présentation générale</w:t>
      </w:r>
      <w:bookmarkEnd w:id="0"/>
    </w:p>
    <w:p w14:paraId="170D0041" w14:textId="77777777" w:rsidR="00246061" w:rsidRDefault="00C042CF" w:rsidP="002C57C1">
      <w:r>
        <w:t xml:space="preserve">Ce projet s'inscrit dans le cursus de seconde année à l'ISIMA. Le but est d'implémenter </w:t>
      </w:r>
      <w:r w:rsidR="002C57C1">
        <w:t xml:space="preserve">une simulation multi-agent avec au moins deux types d’agents différents. </w:t>
      </w:r>
    </w:p>
    <w:p w14:paraId="2239CA02" w14:textId="45503249" w:rsidR="00286D0F" w:rsidRDefault="002C57C1" w:rsidP="002C57C1">
      <w:r>
        <w:t>Nous avons ici choisi de simuler l’évolution d’un conflit entre des superhéros et des supervilains au centre d’une ville inspirée de comics.</w:t>
      </w:r>
    </w:p>
    <w:p w14:paraId="30A5EC44" w14:textId="3CB1FC64" w:rsidR="004E53E9" w:rsidRDefault="004E53E9" w:rsidP="002C57C1">
      <w:r>
        <w:t xml:space="preserve">La première partie de ce rapport présentera le cahier des charges de la simulation en elle-même, puis dans </w:t>
      </w:r>
      <w:r w:rsidR="003926BB">
        <w:t>une seconde partie</w:t>
      </w:r>
      <w:r w:rsidR="004A5E09">
        <w:t xml:space="preserve"> nous proposerons une planification de ce projet.</w:t>
      </w:r>
    </w:p>
    <w:p w14:paraId="43E4020A" w14:textId="1EBADA2B" w:rsidR="003926BB" w:rsidRDefault="003926BB" w:rsidP="003926BB">
      <w:pPr>
        <w:pStyle w:val="Titre1"/>
      </w:pPr>
      <w:bookmarkStart w:id="1" w:name="_Toc436677319"/>
      <w:r>
        <w:lastRenderedPageBreak/>
        <w:t>I – Cahier des charges</w:t>
      </w:r>
      <w:bookmarkEnd w:id="1"/>
    </w:p>
    <w:p w14:paraId="01505E98" w14:textId="35AB5222" w:rsidR="00257469" w:rsidRDefault="00257469" w:rsidP="00257469">
      <w:pPr>
        <w:pStyle w:val="Titre2"/>
      </w:pPr>
      <w:bookmarkStart w:id="2" w:name="_Toc436677320"/>
      <w:r>
        <w:t>Présentation de la simulation</w:t>
      </w:r>
      <w:bookmarkEnd w:id="2"/>
    </w:p>
    <w:p w14:paraId="087AA232" w14:textId="4629B92A" w:rsidR="00257469" w:rsidRDefault="00257469" w:rsidP="00257469">
      <w:pPr>
        <w:pStyle w:val="Titre3"/>
      </w:pPr>
      <w:bookmarkStart w:id="3" w:name="_Toc436677321"/>
      <w:r>
        <w:t>Contexte de la simulation</w:t>
      </w:r>
      <w:bookmarkEnd w:id="3"/>
    </w:p>
    <w:p w14:paraId="49B15C32" w14:textId="43EC7F42" w:rsidR="00E2351B" w:rsidRDefault="00E2351B" w:rsidP="00E2351B">
      <w:r>
        <w:t>Cette simulation décrit le combat incessant entre les superhéros et les supervilains</w:t>
      </w:r>
      <w:r w:rsidR="009E75EE">
        <w:t xml:space="preserve"> pour une ville</w:t>
      </w:r>
      <w:r>
        <w:t>. Les supervilains vont chercher à amasser un maximum d’argent par des actes criminels alors que les superhéros vont tenter d’arrêter les supervilains. Lors d’une confrontation entre ces deux groupes, les héros s’interdiront de tuer alors que les vilains le pourront. Les héros ne peuvent qu’enfermer les vilains (à vie soit dit en passant).</w:t>
      </w:r>
    </w:p>
    <w:p w14:paraId="62DADA38" w14:textId="407E42E5" w:rsidR="00EB3259" w:rsidRPr="00E2351B" w:rsidRDefault="00EB3259" w:rsidP="00E2351B">
      <w:r>
        <w:t>L’objectif de cette simulation est d’observer l’évolution du conflit afin de confirmer ou infirmer l’assertion suivante : « le crime ne paie pas ».</w:t>
      </w:r>
      <w:r w:rsidR="00476180">
        <w:t xml:space="preserve"> Pour ce faire nous prendrons comme critère le nombre de crimes, l’argent dérobé, l’argent sauvé et la taille des populations surhumaines.</w:t>
      </w:r>
    </w:p>
    <w:p w14:paraId="20A5CE96" w14:textId="00D4856E" w:rsidR="00257469" w:rsidRDefault="00257469" w:rsidP="00257469">
      <w:pPr>
        <w:pStyle w:val="Titre3"/>
      </w:pPr>
      <w:bookmarkStart w:id="4" w:name="_Toc436677322"/>
      <w:r>
        <w:t>Les agents</w:t>
      </w:r>
      <w:bookmarkEnd w:id="4"/>
    </w:p>
    <w:p w14:paraId="740F817C" w14:textId="113F54C4" w:rsidR="009E75EE" w:rsidRDefault="00EB3259" w:rsidP="009E75EE">
      <w:r>
        <w:t>Nous avons déterminé trois types d’agents :</w:t>
      </w:r>
    </w:p>
    <w:p w14:paraId="45A3A331" w14:textId="55C1524D" w:rsidR="00EB3259" w:rsidRDefault="00EB3259" w:rsidP="00EB3259">
      <w:pPr>
        <w:pStyle w:val="Paragraphedeliste"/>
        <w:numPr>
          <w:ilvl w:val="0"/>
          <w:numId w:val="21"/>
        </w:numPr>
      </w:pPr>
      <w:r>
        <w:t>Les humains : ce sont les personnages les plus « passifs » et aussi les plus basiques. Ils participent à la vie démographique et économique de la ville.</w:t>
      </w:r>
      <w:r w:rsidR="0066712B">
        <w:t xml:space="preserve"> Ils vivent et génèrent de l’argent.</w:t>
      </w:r>
    </w:p>
    <w:p w14:paraId="747F2498" w14:textId="535F8E42" w:rsidR="00536020" w:rsidRDefault="00536020" w:rsidP="00EB3259">
      <w:pPr>
        <w:pStyle w:val="Paragraphedeliste"/>
        <w:numPr>
          <w:ilvl w:val="0"/>
          <w:numId w:val="21"/>
        </w:numPr>
      </w:pPr>
      <w:r>
        <w:t>Les supervilains :</w:t>
      </w:r>
      <w:r w:rsidR="001C3607">
        <w:t xml:space="preserve"> ils cherchent à gagner rapidement de grosses sommes d’argent en braquant des banques. Ils ont des superpouvoirs leur permettant de rivaliser avec les superhéros.</w:t>
      </w:r>
    </w:p>
    <w:p w14:paraId="13E16DD2" w14:textId="62DF83D4" w:rsidR="001C3607" w:rsidRDefault="001C3607" w:rsidP="00EB3259">
      <w:pPr>
        <w:pStyle w:val="Paragraphedeliste"/>
        <w:numPr>
          <w:ilvl w:val="0"/>
          <w:numId w:val="21"/>
        </w:numPr>
      </w:pPr>
      <w:r>
        <w:t>Les superhéros : ils cherchent à arrêter les crimes en arrêtant les supervilains et veulent maintenir l’argent dans les banques (oui la plupart des superhéros sont américains).</w:t>
      </w:r>
      <w:r w:rsidR="00B22371">
        <w:t xml:space="preserve"> </w:t>
      </w:r>
      <w:r w:rsidR="00B22371">
        <w:t>Ils ont des superpouvoirs</w:t>
      </w:r>
      <w:r w:rsidR="00B22371">
        <w:t xml:space="preserve"> qui les distinguent des humains.</w:t>
      </w:r>
    </w:p>
    <w:p w14:paraId="33D13615" w14:textId="75B0D6AD" w:rsidR="003279D0" w:rsidRPr="009E75EE" w:rsidRDefault="003279D0" w:rsidP="003279D0">
      <w:r>
        <w:t>Nous désignerons dans la suite de ce rapport par le terme super le sous-groupe des superhéros et supervilains par opposition aux humains « simples ».</w:t>
      </w:r>
    </w:p>
    <w:p w14:paraId="380964E7" w14:textId="77777777" w:rsidR="00257469" w:rsidRDefault="00257469" w:rsidP="00257469">
      <w:pPr>
        <w:pStyle w:val="Titre3"/>
      </w:pPr>
      <w:bookmarkStart w:id="5" w:name="_Toc436677323"/>
      <w:r>
        <w:t>Environnement de simulation</w:t>
      </w:r>
      <w:bookmarkEnd w:id="5"/>
    </w:p>
    <w:p w14:paraId="5B70CB4E" w14:textId="029448F1" w:rsidR="00257469" w:rsidRDefault="00257469" w:rsidP="00257469">
      <w:r>
        <w:t xml:space="preserve">L’échelle des temps choisie correspondra à un écoulement classique. Nous choisirons de simuler heure par heure pour avoir un aperçu de ce qui se passe. </w:t>
      </w:r>
      <w:r w:rsidR="0085291F">
        <w:t>Le cycle de vie des agents aura une allure semblable au cycle de vie réel des humains (9 mois de gestation, espérance de vie de 80ans, etc.).</w:t>
      </w:r>
    </w:p>
    <w:p w14:paraId="113463ED" w14:textId="24EB818D" w:rsidR="00257469" w:rsidRDefault="00257469" w:rsidP="00257469">
      <w:r>
        <w:t>La simulation se déroulera sur un espace à 2 dimensions. Cet espace représente une ville composée de différents éléments :</w:t>
      </w:r>
    </w:p>
    <w:p w14:paraId="21EA46DA" w14:textId="03B9A7B0" w:rsidR="00257469" w:rsidRDefault="00257469" w:rsidP="00257469">
      <w:pPr>
        <w:pStyle w:val="Paragraphedeliste"/>
        <w:numPr>
          <w:ilvl w:val="0"/>
          <w:numId w:val="19"/>
        </w:numPr>
      </w:pPr>
      <w:r>
        <w:t>Des blocs « rue » : ces blocs sont accessibles par tous</w:t>
      </w:r>
      <w:r w:rsidR="001551C0">
        <w:t xml:space="preserve"> et connectent l’ensemble de la ville.</w:t>
      </w:r>
    </w:p>
    <w:p w14:paraId="67E17E2A" w14:textId="75F95735" w:rsidR="00257469" w:rsidRDefault="00257469" w:rsidP="001551C0">
      <w:pPr>
        <w:pStyle w:val="Paragraphedeliste"/>
        <w:numPr>
          <w:ilvl w:val="0"/>
          <w:numId w:val="19"/>
        </w:numPr>
      </w:pPr>
      <w:r>
        <w:t xml:space="preserve">Des blocs </w:t>
      </w:r>
      <w:r w:rsidR="001551C0">
        <w:t>« Quartier Général »</w:t>
      </w:r>
      <w:r>
        <w:t xml:space="preserve"> qui sont </w:t>
      </w:r>
      <w:r w:rsidR="001551C0">
        <w:t>les lieux d’habitations des supers.</w:t>
      </w:r>
    </w:p>
    <w:p w14:paraId="50B20D43" w14:textId="1333DDE9" w:rsidR="00257469" w:rsidRDefault="00257469" w:rsidP="00257469">
      <w:pPr>
        <w:pStyle w:val="Paragraphedeliste"/>
        <w:numPr>
          <w:ilvl w:val="0"/>
          <w:numId w:val="19"/>
        </w:numPr>
      </w:pPr>
      <w:r>
        <w:t xml:space="preserve">Des blocs </w:t>
      </w:r>
      <w:r w:rsidR="001551C0">
        <w:t>« </w:t>
      </w:r>
      <w:r>
        <w:t>banques</w:t>
      </w:r>
      <w:r w:rsidR="001551C0">
        <w:t> »</w:t>
      </w:r>
      <w:r>
        <w:t xml:space="preserve"> </w:t>
      </w:r>
      <w:r w:rsidR="001551C0">
        <w:t>qui sont les lieux où les honnêtes citoyens déposent leur revenus et où les autres le volent.</w:t>
      </w:r>
    </w:p>
    <w:p w14:paraId="59B3B4C8" w14:textId="7E222DA1" w:rsidR="00257469" w:rsidRDefault="00257469" w:rsidP="00257469">
      <w:pPr>
        <w:pStyle w:val="Paragraphedeliste"/>
        <w:numPr>
          <w:ilvl w:val="0"/>
          <w:numId w:val="19"/>
        </w:numPr>
      </w:pPr>
      <w:r>
        <w:t xml:space="preserve">Des blocs </w:t>
      </w:r>
      <w:r w:rsidR="001551C0">
        <w:t>« </w:t>
      </w:r>
      <w:r>
        <w:t>immeubles</w:t>
      </w:r>
      <w:r w:rsidR="001551C0">
        <w:t> »</w:t>
      </w:r>
      <w:r>
        <w:t xml:space="preserve"> dans lesquels les citoyens résid</w:t>
      </w:r>
      <w:r w:rsidR="001551C0">
        <w:t>e</w:t>
      </w:r>
      <w:r>
        <w:t>nt</w:t>
      </w:r>
    </w:p>
    <w:p w14:paraId="69F2DE3E" w14:textId="0AD80884" w:rsidR="00257469" w:rsidRDefault="00257469" w:rsidP="00257469">
      <w:pPr>
        <w:pStyle w:val="Titre2"/>
      </w:pPr>
      <w:bookmarkStart w:id="6" w:name="_Toc436677324"/>
      <w:r>
        <w:t>Règles de la simulation</w:t>
      </w:r>
      <w:bookmarkEnd w:id="6"/>
    </w:p>
    <w:p w14:paraId="5E2B36A5" w14:textId="67A55C98" w:rsidR="00257469" w:rsidRDefault="00257469" w:rsidP="00257469">
      <w:pPr>
        <w:pStyle w:val="Titre3"/>
      </w:pPr>
      <w:bookmarkStart w:id="7" w:name="_Toc436677325"/>
      <w:r>
        <w:lastRenderedPageBreak/>
        <w:t>Règles de déplacement</w:t>
      </w:r>
      <w:bookmarkEnd w:id="7"/>
    </w:p>
    <w:p w14:paraId="3ADC378D" w14:textId="77777777" w:rsidR="00257469" w:rsidRDefault="00257469" w:rsidP="00257469">
      <w:r>
        <w:t>Tout le monde peut se déplacer librement dans les zones qui lui sont permises :</w:t>
      </w:r>
    </w:p>
    <w:p w14:paraId="2D4BED5F" w14:textId="77777777" w:rsidR="00257469" w:rsidRDefault="00257469" w:rsidP="00257469">
      <w:pPr>
        <w:pStyle w:val="Paragraphedeliste"/>
        <w:numPr>
          <w:ilvl w:val="0"/>
          <w:numId w:val="20"/>
        </w:numPr>
      </w:pPr>
      <w:r>
        <w:t>Les citoyens se déplacent sur les rues, les banques et leur habitat</w:t>
      </w:r>
    </w:p>
    <w:p w14:paraId="54DE247C" w14:textId="77777777" w:rsidR="00257469" w:rsidRDefault="00257469" w:rsidP="00257469">
      <w:pPr>
        <w:pStyle w:val="Paragraphedeliste"/>
        <w:numPr>
          <w:ilvl w:val="0"/>
          <w:numId w:val="20"/>
        </w:numPr>
      </w:pPr>
      <w:r>
        <w:t>Les vilains se déplacent sur les rues, les banques et leur QG</w:t>
      </w:r>
    </w:p>
    <w:p w14:paraId="692A941E" w14:textId="77777777" w:rsidR="00257469" w:rsidRDefault="00257469" w:rsidP="00257469">
      <w:pPr>
        <w:pStyle w:val="Paragraphedeliste"/>
        <w:numPr>
          <w:ilvl w:val="0"/>
          <w:numId w:val="20"/>
        </w:numPr>
      </w:pPr>
      <w:r>
        <w:t>Les héros se déplacent sur les rues, les banques et leur QG</w:t>
      </w:r>
    </w:p>
    <w:p w14:paraId="74770AF4" w14:textId="2CB11133" w:rsidR="00257469" w:rsidRDefault="00257469" w:rsidP="00257469">
      <w:r>
        <w:t>Il y a deux façons d’être dans une zone : soit à l’intérieur (bâtiments) soit à l’extérieur.</w:t>
      </w:r>
    </w:p>
    <w:p w14:paraId="15EC30AC" w14:textId="19EAF2C1" w:rsidR="00257469" w:rsidRDefault="00257469" w:rsidP="00257469">
      <w:r>
        <w:t>Certains super peuvent se placer sur les bâtiments (sans y entrer) car leur pouvoir de déplacement le permet (vol, passe muraille, etc.). Sinon ils ne peuvent pas se placer sur la case du bâtiment et doivent le contourner.</w:t>
      </w:r>
    </w:p>
    <w:p w14:paraId="1705B162" w14:textId="485E2CAC" w:rsidR="00257469" w:rsidRDefault="00257469" w:rsidP="00257469">
      <w:r>
        <w:t>Concernant la vitesse de déplacement chaque agent aura un paramètre de vitesse en blocs/tour (=bloc/heure). Les citoyens auront tous la même vitesse de déplacement.</w:t>
      </w:r>
    </w:p>
    <w:p w14:paraId="5072B7B8" w14:textId="77777777" w:rsidR="00257469" w:rsidRDefault="00257469" w:rsidP="00257469">
      <w:pPr>
        <w:pStyle w:val="Titre3"/>
      </w:pPr>
      <w:bookmarkStart w:id="8" w:name="_Toc436677326"/>
      <w:r>
        <w:t>Règles de naissances</w:t>
      </w:r>
      <w:bookmarkEnd w:id="8"/>
    </w:p>
    <w:p w14:paraId="5BFEF3BF" w14:textId="23981D4D" w:rsidR="00257469" w:rsidRDefault="00257469" w:rsidP="00257469">
      <w:pPr>
        <w:pStyle w:val="Titre4"/>
      </w:pPr>
      <w:r>
        <w:t>Naissances des ordinaires</w:t>
      </w:r>
    </w:p>
    <w:p w14:paraId="5ED9C16C" w14:textId="77777777" w:rsidR="00257469" w:rsidRDefault="00257469" w:rsidP="00257469">
      <w:r>
        <w:t>Personne ne peut devenir humain. Les humains sont générés de façon naturelle : chaque nuit, les habitants d’un immeuble auront une probabilité de se reproduire. A l’approche des neuf mois de gestation le moment exact des accouchements dépend d’une distribution normale.</w:t>
      </w:r>
    </w:p>
    <w:p w14:paraId="62DE40AC" w14:textId="0498AA6B" w:rsidR="00257469" w:rsidRDefault="00257469" w:rsidP="00257469">
      <w:pPr>
        <w:pStyle w:val="Titre4"/>
      </w:pPr>
      <w:r>
        <w:t>Naissance des supers</w:t>
      </w:r>
    </w:p>
    <w:p w14:paraId="63AFDE99" w14:textId="77777777" w:rsidR="005D4EC2" w:rsidRDefault="003279D0" w:rsidP="00257469">
      <w:r>
        <w:t>Les agents naissent</w:t>
      </w:r>
      <w:r w:rsidR="00257469">
        <w:t xml:space="preserve"> humain</w:t>
      </w:r>
      <w:r>
        <w:t>s</w:t>
      </w:r>
      <w:r w:rsidR="00257469">
        <w:t xml:space="preserve"> pour devenir super, ou reste</w:t>
      </w:r>
      <w:r>
        <w:t>nt</w:t>
      </w:r>
      <w:r w:rsidR="00257469">
        <w:t xml:space="preserve"> humain. Mais un super ne peut pas redevenir h</w:t>
      </w:r>
      <w:r w:rsidR="005D4EC2">
        <w:t>umain.</w:t>
      </w:r>
    </w:p>
    <w:p w14:paraId="1A8AAD20" w14:textId="52D3ED55" w:rsidR="005D4EC2" w:rsidRDefault="005D4EC2" w:rsidP="00257469">
      <w:r>
        <w:t>A sa naissance un humain hérite équiprobablement d’un des deux allèles du gène Super de son père et d’un des deux gènes Super de son père. Si l’enfant a un allèle Super actif alors à</w:t>
      </w:r>
      <w:r w:rsidR="00257469">
        <w:t xml:space="preserve"> 18 ans </w:t>
      </w:r>
      <w:r>
        <w:t>il aura 20% de chances de devenir un super</w:t>
      </w:r>
      <w:r w:rsidR="00257469">
        <w:t>.</w:t>
      </w:r>
      <w:r>
        <w:t xml:space="preserve"> Si l’enfant en a deux il deviendra super avec une probabilité de 50%.</w:t>
      </w:r>
    </w:p>
    <w:p w14:paraId="2B2E4FFB" w14:textId="3540D653" w:rsidR="00257469" w:rsidRDefault="00257469" w:rsidP="00257469">
      <w:r>
        <w:t xml:space="preserve">Dès lors selon la popularité des héros et des vilains, le nouveau </w:t>
      </w:r>
      <w:r w:rsidR="003279D0">
        <w:t>super</w:t>
      </w:r>
      <w:r>
        <w:t xml:space="preserve"> a un certain pourcentage de chance de devenir héro ou méchant.</w:t>
      </w:r>
    </w:p>
    <w:p w14:paraId="136B0958" w14:textId="0A24CF3E" w:rsidR="005D4EC2" w:rsidRDefault="005D4EC2" w:rsidP="00257469">
      <w:r>
        <w:t>La fréquence d’apparition d’un allèle Super actif dans la population est de 1 pour 1000.</w:t>
      </w:r>
    </w:p>
    <w:p w14:paraId="2ABF09F4" w14:textId="7B67875B" w:rsidR="00257469" w:rsidRDefault="00257469" w:rsidP="00257469">
      <w:pPr>
        <w:pStyle w:val="Titre3"/>
      </w:pPr>
      <w:bookmarkStart w:id="9" w:name="_Toc436677327"/>
      <w:r>
        <w:t>Règles de mort</w:t>
      </w:r>
      <w:bookmarkEnd w:id="9"/>
    </w:p>
    <w:p w14:paraId="7DEDB133" w14:textId="620C2E2A" w:rsidR="00257469" w:rsidRDefault="00257469" w:rsidP="00257469">
      <w:r>
        <w:t>La population a une espérance de vie suivant une loi issue de cas réel. La probabilité de mort suit une loi décrite par un histogramme.</w:t>
      </w:r>
    </w:p>
    <w:p w14:paraId="22B3F062" w14:textId="77777777" w:rsidR="00257469" w:rsidRDefault="00257469" w:rsidP="00257469">
      <w:r>
        <w:t>Les héros peuvent mourir soit de vieillesse (comme les humains) soit parce qu’ils sont tués par les vilains.</w:t>
      </w:r>
    </w:p>
    <w:p w14:paraId="6C19A702" w14:textId="77777777" w:rsidR="00257469" w:rsidRDefault="00257469" w:rsidP="00257469">
      <w:r>
        <w:t>Les vilains peuvent mourir de vieillesse ou alors a cause d’un « accident » lors d’un affrontement.</w:t>
      </w:r>
    </w:p>
    <w:p w14:paraId="2F28D58A" w14:textId="77777777" w:rsidR="00257469" w:rsidRDefault="00257469" w:rsidP="00257469">
      <w:r>
        <w:t>Etant donné que l’on considère la migration des populations, une émigration peut être considéré comme une mort.</w:t>
      </w:r>
    </w:p>
    <w:p w14:paraId="33FA76E5" w14:textId="3704F23A" w:rsidR="00257469" w:rsidRDefault="00257469" w:rsidP="00257469">
      <w:r>
        <w:lastRenderedPageBreak/>
        <w:t>Un normal peut déménager avec une probabilité constante. Un héro ne déménage jamais. Un vilain peut décider de déménager suite à un nombre trop important d’échecs (très minime).</w:t>
      </w:r>
    </w:p>
    <w:p w14:paraId="53CD6D4E" w14:textId="5CE5911C" w:rsidR="00BF7BBC" w:rsidRDefault="00BF7BBC" w:rsidP="00BF7BBC">
      <w:pPr>
        <w:pStyle w:val="Titre3"/>
      </w:pPr>
      <w:bookmarkStart w:id="10" w:name="_Toc436677328"/>
      <w:r>
        <w:t>Règle comportementale</w:t>
      </w:r>
      <w:bookmarkEnd w:id="10"/>
    </w:p>
    <w:p w14:paraId="6DFCCF1D" w14:textId="24FE54DF" w:rsidR="00F840E2" w:rsidRPr="00F840E2" w:rsidRDefault="00F840E2" w:rsidP="00F840E2">
      <w:pPr>
        <w:pStyle w:val="Titre4"/>
      </w:pPr>
      <w:r>
        <w:t>Les citoyens</w:t>
      </w:r>
    </w:p>
    <w:p w14:paraId="32A988D2" w14:textId="755FB65B" w:rsidR="007F63CE" w:rsidRDefault="00D07869" w:rsidP="007F63CE">
      <w:r>
        <w:t>Le comportement d’un citoyen normal se définit ainsi : lors de la journée (8h-20h) les citoyens se baladent aléatoirement dans la ville en générant un revenu égal à leur revenu horaire multiplié par le nombre d’heure de balade. Les citoyens peuvent commencer leur journée entre 8h et 12h et la terminer entre 16h et 20h. Si un citoyen passe à proximité d’une banque, il prendra une heure de son temps pour déposer l’argent amassé.</w:t>
      </w:r>
    </w:p>
    <w:p w14:paraId="73E3C4A1" w14:textId="553330F4" w:rsidR="00F840E2" w:rsidRDefault="00F840E2" w:rsidP="00F840E2">
      <w:pPr>
        <w:pStyle w:val="Titre4"/>
      </w:pPr>
      <w:r>
        <w:t>Les supervilains</w:t>
      </w:r>
    </w:p>
    <w:p w14:paraId="65E84634" w14:textId="7A6E515A" w:rsidR="007403B7" w:rsidRDefault="00764050" w:rsidP="007F63CE">
      <w:pPr>
        <w:rPr>
          <w:rFonts w:eastAsiaTheme="minorEastAsia"/>
        </w:rPr>
      </w:pPr>
      <w:r>
        <w:t xml:space="preserve">Les supervilains ne génèrent pas d’argent comme les citoyens. Ils </w:t>
      </w:r>
      <w:r w:rsidR="00950F75">
        <w:t xml:space="preserve">possèdent chacun une note de préparation à un braquage. Cette note commence à zéro et peut augmenter à chaque heure. La préparation augmente selon une loi normale centrée sur </w:t>
      </w:r>
      <m:oMath>
        <m:r>
          <w:rPr>
            <w:rFonts w:ascii="Cambria Math" w:hAnsi="Cambria Math"/>
          </w:rPr>
          <m:t>(</m:t>
        </m:r>
        <m:r>
          <w:rPr>
            <w:rFonts w:ascii="Cambria Math" w:hAnsi="Cambria Math"/>
          </w:rPr>
          <m:t>nb</m:t>
        </m:r>
        <m:r>
          <w:rPr>
            <w:rFonts w:ascii="Cambria Math" w:hAnsi="Cambria Math"/>
          </w:rPr>
          <m:t xml:space="preserve"> vilains dans secteur-n</m:t>
        </m:r>
        <m:r>
          <w:rPr>
            <w:rFonts w:ascii="Cambria Math" w:hAnsi="Cambria Math"/>
          </w:rPr>
          <m:t>b</m:t>
        </m:r>
        <m:r>
          <w:rPr>
            <w:rFonts w:ascii="Cambria Math" w:hAnsi="Cambria Math"/>
          </w:rPr>
          <m:t xml:space="preserve"> héros dans secteur)/</m:t>
        </m:r>
        <m:r>
          <w:rPr>
            <w:rFonts w:ascii="Cambria Math" w:hAnsi="Cambria Math"/>
          </w:rPr>
          <m:t>(</m:t>
        </m:r>
        <m:r>
          <w:rPr>
            <w:rFonts w:ascii="Cambria Math" w:hAnsi="Cambria Math"/>
          </w:rPr>
          <m:t>2/</m:t>
        </m:r>
        <m:r>
          <w:rPr>
            <w:rFonts w:ascii="Cambria Math" w:hAnsi="Cambria Math"/>
          </w:rPr>
          <m:t>nb vilains dans secteur)</m:t>
        </m:r>
      </m:oMath>
      <w:r w:rsidR="00592EE6">
        <w:rPr>
          <w:rFonts w:eastAsiaTheme="minorEastAsia"/>
        </w:rPr>
        <w:t xml:space="preserve"> et de variance 1.</w:t>
      </w:r>
    </w:p>
    <w:p w14:paraId="7533EA32" w14:textId="7123CEF0" w:rsidR="007403B7" w:rsidRDefault="007403B7" w:rsidP="007F63CE">
      <w:pPr>
        <w:rPr>
          <w:rFonts w:eastAsiaTheme="minorEastAsia"/>
        </w:rPr>
      </w:pPr>
      <w:r>
        <w:rPr>
          <w:rFonts w:eastAsiaTheme="minorEastAsia"/>
        </w:rPr>
        <w:t>Si le vilain se trouve en présence d’un héro il a 80% de chance de partir, sinon s’il est en présence d’un autre vilain il a 50% de chances de rester sinon il se déplace aléatoirement.</w:t>
      </w:r>
    </w:p>
    <w:p w14:paraId="05C6B87D" w14:textId="7A478081" w:rsidR="007403B7" w:rsidRDefault="007403B7" w:rsidP="007F63CE">
      <w:pPr>
        <w:rPr>
          <w:rFonts w:eastAsiaTheme="minorEastAsia"/>
        </w:rPr>
      </w:pPr>
      <w:r>
        <w:rPr>
          <w:rFonts w:eastAsiaTheme="minorEastAsia"/>
        </w:rPr>
        <w:t xml:space="preserve">Lorsque la préparation d’un vilain dépasse 100 alors </w:t>
      </w:r>
      <w:r w:rsidR="00997ABA">
        <w:rPr>
          <w:rFonts w:eastAsiaTheme="minorEastAsia"/>
        </w:rPr>
        <w:t>dès qu’un vilain passe à proximité d’une banque il passe à l’action avec une probabilité 0,5. Si un héros est présent non loin cette probabilité passe à 0,2 et si un vilain est à proximité cette probabilité passe à 0,8.</w:t>
      </w:r>
    </w:p>
    <w:p w14:paraId="2419D272" w14:textId="1D514E63" w:rsidR="00F840E2" w:rsidRDefault="00F840E2" w:rsidP="007F63CE">
      <w:pPr>
        <w:rPr>
          <w:rFonts w:eastAsiaTheme="minorEastAsia"/>
        </w:rPr>
      </w:pPr>
      <w:r>
        <w:rPr>
          <w:rFonts w:eastAsiaTheme="minorEastAsia"/>
        </w:rPr>
        <w:t>Si un braquage a lieu à proximité, un vilain rejoint le braquage avec une probabilité 0,8+preparation/100.</w:t>
      </w:r>
    </w:p>
    <w:p w14:paraId="5338F77E" w14:textId="7DCF564A" w:rsidR="00F840E2" w:rsidRDefault="00F840E2" w:rsidP="00F840E2">
      <w:pPr>
        <w:pStyle w:val="Titre4"/>
      </w:pPr>
      <w:r>
        <w:t>Les superhéros</w:t>
      </w:r>
    </w:p>
    <w:p w14:paraId="162E5158" w14:textId="140C928B" w:rsidR="00F840E2" w:rsidRDefault="00F840E2" w:rsidP="00F840E2">
      <w:r>
        <w:t>Les super</w:t>
      </w:r>
      <w:r>
        <w:t>héro</w:t>
      </w:r>
      <w:r>
        <w:t>s ne génèrent pas d’argent comme les citoyens.</w:t>
      </w:r>
      <w:r>
        <w:t xml:space="preserve"> Il se baladent aléatoirement dans la ville. </w:t>
      </w:r>
      <w:r w:rsidR="00860BA8">
        <w:t>S’ils</w:t>
      </w:r>
      <w:r>
        <w:t xml:space="preserve"> se trouvent en présence d’un supervilain</w:t>
      </w:r>
      <w:r w:rsidR="00860BA8">
        <w:t>, ils restent avec une probabilité 0,8 s’ils sont en présence d’autres héros alors c’est 0,3.</w:t>
      </w:r>
    </w:p>
    <w:p w14:paraId="27CAE3D0" w14:textId="1A1D37EC" w:rsidR="00860BA8" w:rsidRDefault="00860BA8" w:rsidP="00F840E2">
      <w:r>
        <w:t>Si un braquage a lieu alors les héros à proximité interviennent dans l’heure. Si au moins un vilain est enfermé au quartier général alors la probabilité pour un héros de rester au QG est (1-(nb héros présents -1)/nb héros total).</w:t>
      </w:r>
    </w:p>
    <w:p w14:paraId="6DF70683" w14:textId="242E2C4E" w:rsidR="002E3D5E" w:rsidRPr="00F840E2" w:rsidRDefault="002E3D5E" w:rsidP="00F840E2">
      <w:r>
        <w:t>A proximité signifie « à une distance parcourable en une heure ».</w:t>
      </w:r>
      <w:bookmarkStart w:id="11" w:name="_GoBack"/>
      <w:bookmarkEnd w:id="11"/>
      <w:r>
        <w:t xml:space="preserve"> </w:t>
      </w:r>
    </w:p>
    <w:p w14:paraId="0D56048D" w14:textId="3FBA8D90" w:rsidR="002E32B7" w:rsidRDefault="002E32B7" w:rsidP="002E32B7">
      <w:pPr>
        <w:pStyle w:val="Titre3"/>
      </w:pPr>
      <w:bookmarkStart w:id="12" w:name="_Toc436677329"/>
      <w:r>
        <w:t>Evènements</w:t>
      </w:r>
      <w:bookmarkEnd w:id="12"/>
    </w:p>
    <w:p w14:paraId="72D59DEF" w14:textId="269D893B" w:rsidR="00DB643B" w:rsidRDefault="00DB643B" w:rsidP="00DB643B">
      <w:pPr>
        <w:pStyle w:val="Titre4"/>
      </w:pPr>
      <w:r>
        <w:t>Déroulement d’un braquage</w:t>
      </w:r>
    </w:p>
    <w:p w14:paraId="04A65AEE" w14:textId="607F62D8" w:rsidR="002E3D5E" w:rsidRPr="002E3D5E" w:rsidRDefault="002E3D5E" w:rsidP="002E3D5E">
      <w:pPr>
        <w:pStyle w:val="Titre4"/>
      </w:pPr>
      <w:r>
        <w:t>Evasion et libération sous caution</w:t>
      </w:r>
    </w:p>
    <w:p w14:paraId="5DA9B3D3" w14:textId="15403BAA" w:rsidR="003926BB" w:rsidRDefault="003926BB" w:rsidP="003926BB">
      <w:pPr>
        <w:pStyle w:val="Titre1"/>
      </w:pPr>
      <w:bookmarkStart w:id="13" w:name="_Toc436677330"/>
      <w:r>
        <w:lastRenderedPageBreak/>
        <w:t>II – Planification</w:t>
      </w:r>
      <w:bookmarkEnd w:id="13"/>
    </w:p>
    <w:p w14:paraId="5179596D" w14:textId="214777E9" w:rsidR="00747C0A" w:rsidRPr="001A54F0" w:rsidRDefault="00747C0A" w:rsidP="001A54F0"/>
    <w:sectPr w:rsidR="00747C0A" w:rsidRPr="001A54F0" w:rsidSect="00166E25">
      <w:headerReference w:type="default" r:id="rId11"/>
      <w:footerReference w:type="default" r:id="rId1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16EA8" w14:textId="77777777" w:rsidR="00B623B1" w:rsidRDefault="00B623B1">
      <w:pPr>
        <w:spacing w:after="0" w:line="240" w:lineRule="auto"/>
      </w:pPr>
      <w:r>
        <w:separator/>
      </w:r>
    </w:p>
  </w:endnote>
  <w:endnote w:type="continuationSeparator" w:id="0">
    <w:p w14:paraId="2B47FE99" w14:textId="77777777" w:rsidR="00B623B1" w:rsidRDefault="00B6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enQuanYi Zen Hei">
    <w:charset w:val="00"/>
    <w:family w:val="auto"/>
    <w:pitch w:val="variable"/>
  </w:font>
  <w:font w:name="Free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8" w14:textId="24AF4EE2" w:rsidR="00D24EF3" w:rsidRDefault="00AD68FA">
    <w:pPr>
      <w:pStyle w:val="Pieddepage"/>
    </w:pPr>
    <w:r>
      <w:ptab w:relativeTo="margin" w:alignment="right" w:leader="none"/>
    </w:r>
    <w:r>
      <w:fldChar w:fldCharType="begin"/>
    </w:r>
    <w:r>
      <w:instrText>PAGE</w:instrText>
    </w:r>
    <w:r>
      <w:fldChar w:fldCharType="separate"/>
    </w:r>
    <w:r w:rsidR="002E3D5E">
      <w:rPr>
        <w:noProof/>
      </w:rPr>
      <w:t>6</w:t>
    </w:r>
    <w:r>
      <w:fldChar w:fldCharType="end"/>
    </w:r>
    <w:r>
      <w:t xml:space="preserve"> </w:t>
    </w:r>
    <w:r>
      <w:rPr>
        <w:noProof/>
      </w:rPr>
      <mc:AlternateContent>
        <mc:Choice Requires="wps">
          <w:drawing>
            <wp:inline distT="0" distB="0" distL="0" distR="0" wp14:anchorId="326E36FB" wp14:editId="326E36FC">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0A6F9B2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53548a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2E4DEC" w14:textId="77777777" w:rsidR="00B623B1" w:rsidRDefault="00B623B1">
      <w:pPr>
        <w:spacing w:after="0" w:line="240" w:lineRule="auto"/>
      </w:pPr>
      <w:r>
        <w:separator/>
      </w:r>
    </w:p>
  </w:footnote>
  <w:footnote w:type="continuationSeparator" w:id="0">
    <w:p w14:paraId="4965D951" w14:textId="77777777" w:rsidR="00B623B1" w:rsidRDefault="00B62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36F7" w14:textId="3997A7EC" w:rsidR="00D24EF3" w:rsidRDefault="00AD68FA">
    <w:pPr>
      <w:pStyle w:val="En-tte"/>
    </w:pPr>
    <w:r>
      <w:ptab w:relativeTo="margin" w:alignment="right" w:leader="none"/>
    </w:r>
    <w:sdt>
      <w:sdtPr>
        <w:alias w:val="Titre "/>
        <w:tag w:val=""/>
        <w:id w:val="-740865552"/>
        <w:dataBinding w:prefixMappings="xmlns:ns0='http://purl.org/dc/elements/1.1/' xmlns:ns1='http://schemas.openxmlformats.org/package/2006/metadata/core-properties' " w:xpath="/ns1:coreProperties[1]/ns0:title[1]" w:storeItemID="{6C3C8BC8-F283-45AE-878A-BAB7291924A1}"/>
        <w:text/>
      </w:sdtPr>
      <w:sdtEndPr/>
      <w:sdtContent>
        <w:r w:rsidR="00581C5B">
          <w:t>Simulation</w:t>
        </w:r>
      </w:sdtContent>
    </w:sdt>
    <w:r>
      <w:rPr>
        <w:noProof/>
      </w:rPr>
      <mc:AlternateContent>
        <mc:Choice Requires="wps">
          <w:drawing>
            <wp:anchor distT="0" distB="0" distL="114300" distR="114300" simplePos="0" relativeHeight="251664384" behindDoc="0" locked="0" layoutInCell="1" allowOverlap="1" wp14:anchorId="326E36F9" wp14:editId="326E36FA">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07A348F"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6438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53548a [3204]" strokeweight="1pt">
              <w10:wrap anchorx="page" anchory="page"/>
            </v:shape>
          </w:pict>
        </mc:Fallback>
      </mc:AlternateContent>
    </w:r>
    <w:r w:rsidR="003C53BB">
      <w:t xml:space="preserve"> –</w:t>
    </w:r>
    <w:r w:rsidR="009E4179">
      <w:t xml:space="preserve"> </w:t>
    </w:r>
    <w:sdt>
      <w:sdtPr>
        <w:alias w:val="Objet "/>
        <w:tag w:val=""/>
        <w:id w:val="976653363"/>
        <w:dataBinding w:prefixMappings="xmlns:ns0='http://purl.org/dc/elements/1.1/' xmlns:ns1='http://schemas.openxmlformats.org/package/2006/metadata/core-properties' " w:xpath="/ns1:coreProperties[1]/ns0:subject[1]" w:storeItemID="{6C3C8BC8-F283-45AE-878A-BAB7291924A1}"/>
        <w:text/>
      </w:sdtPr>
      <w:sdtEndPr/>
      <w:sdtContent>
        <w:r w:rsidR="002C57C1">
          <w:t>Simulation Multi Agent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53548A" w:themeColor="accent1"/>
        <w:sz w:val="16"/>
      </w:rPr>
    </w:lvl>
    <w:lvl w:ilvl="1">
      <w:start w:val="1"/>
      <w:numFmt w:val="bullet"/>
      <w:lvlText w:val=""/>
      <w:lvlJc w:val="left"/>
      <w:pPr>
        <w:ind w:left="490" w:hanging="245"/>
      </w:pPr>
      <w:rPr>
        <w:rFonts w:ascii="Symbol" w:hAnsi="Symbol" w:hint="default"/>
        <w:color w:val="53548A" w:themeColor="accent1"/>
        <w:sz w:val="18"/>
      </w:rPr>
    </w:lvl>
    <w:lvl w:ilvl="2">
      <w:start w:val="1"/>
      <w:numFmt w:val="bullet"/>
      <w:lvlText w:val=""/>
      <w:lvlJc w:val="left"/>
      <w:pPr>
        <w:ind w:left="735" w:hanging="245"/>
      </w:pPr>
      <w:rPr>
        <w:rFonts w:ascii="Symbol" w:hAnsi="Symbol" w:hint="default"/>
        <w:color w:val="53548A" w:themeColor="accent1"/>
        <w:sz w:val="18"/>
      </w:rPr>
    </w:lvl>
    <w:lvl w:ilvl="3">
      <w:start w:val="1"/>
      <w:numFmt w:val="bullet"/>
      <w:lvlText w:val=""/>
      <w:lvlJc w:val="left"/>
      <w:pPr>
        <w:ind w:left="980" w:hanging="245"/>
      </w:pPr>
      <w:rPr>
        <w:rFonts w:ascii="Symbol" w:hAnsi="Symbol" w:hint="default"/>
        <w:color w:val="3E3E67" w:themeColor="accent1" w:themeShade="BF"/>
        <w:sz w:val="12"/>
      </w:rPr>
    </w:lvl>
    <w:lvl w:ilvl="4">
      <w:start w:val="1"/>
      <w:numFmt w:val="bullet"/>
      <w:lvlText w:val=""/>
      <w:lvlJc w:val="left"/>
      <w:pPr>
        <w:ind w:left="1225" w:hanging="245"/>
      </w:pPr>
      <w:rPr>
        <w:rFonts w:ascii="Symbol" w:hAnsi="Symbol" w:hint="default"/>
        <w:color w:val="3E3E67" w:themeColor="accent1" w:themeShade="BF"/>
        <w:sz w:val="12"/>
      </w:rPr>
    </w:lvl>
    <w:lvl w:ilvl="5">
      <w:start w:val="1"/>
      <w:numFmt w:val="bullet"/>
      <w:lvlText w:val=""/>
      <w:lvlJc w:val="left"/>
      <w:pPr>
        <w:ind w:left="1470" w:hanging="245"/>
      </w:pPr>
      <w:rPr>
        <w:rFonts w:ascii="Symbol" w:hAnsi="Symbol" w:hint="default"/>
        <w:color w:val="5C92B5" w:themeColor="accent6"/>
        <w:sz w:val="12"/>
      </w:rPr>
    </w:lvl>
    <w:lvl w:ilvl="6">
      <w:start w:val="1"/>
      <w:numFmt w:val="bullet"/>
      <w:lvlText w:val=""/>
      <w:lvlJc w:val="left"/>
      <w:pPr>
        <w:ind w:left="1715" w:hanging="245"/>
      </w:pPr>
      <w:rPr>
        <w:rFonts w:ascii="Symbol" w:hAnsi="Symbol" w:hint="default"/>
        <w:color w:val="5C92B5" w:themeColor="accent6"/>
        <w:sz w:val="12"/>
      </w:rPr>
    </w:lvl>
    <w:lvl w:ilvl="7">
      <w:start w:val="1"/>
      <w:numFmt w:val="bullet"/>
      <w:lvlText w:val=""/>
      <w:lvlJc w:val="left"/>
      <w:pPr>
        <w:ind w:left="1960" w:hanging="245"/>
      </w:pPr>
      <w:rPr>
        <w:rFonts w:ascii="Symbol" w:hAnsi="Symbol" w:hint="default"/>
        <w:color w:val="5C92B5" w:themeColor="accent6"/>
        <w:sz w:val="12"/>
      </w:rPr>
    </w:lvl>
    <w:lvl w:ilvl="8">
      <w:start w:val="1"/>
      <w:numFmt w:val="bullet"/>
      <w:lvlText w:val=""/>
      <w:lvlJc w:val="left"/>
      <w:pPr>
        <w:ind w:left="2205" w:hanging="245"/>
      </w:pPr>
      <w:rPr>
        <w:rFonts w:ascii="Symbol" w:hAnsi="Symbol" w:hint="default"/>
        <w:color w:val="5C92B5" w:themeColor="accent6"/>
        <w:sz w:val="12"/>
      </w:rPr>
    </w:lvl>
  </w:abstractNum>
  <w:abstractNum w:abstractNumId="1" w15:restartNumberingAfterBreak="0">
    <w:nsid w:val="0E8B1ACA"/>
    <w:multiLevelType w:val="multilevel"/>
    <w:tmpl w:val="FBD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A17A9"/>
    <w:multiLevelType w:val="hybridMultilevel"/>
    <w:tmpl w:val="ED567EBE"/>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424456" w:themeColor="text2"/>
      </w:rPr>
    </w:lvl>
    <w:lvl w:ilvl="2">
      <w:start w:val="1"/>
      <w:numFmt w:val="lowerRoman"/>
      <w:lvlText w:val="%3)"/>
      <w:lvlJc w:val="left"/>
      <w:pPr>
        <w:ind w:left="864" w:hanging="288"/>
      </w:pPr>
      <w:rPr>
        <w:rFonts w:hint="default"/>
        <w:color w:val="424456" w:themeColor="text2"/>
      </w:rPr>
    </w:lvl>
    <w:lvl w:ilvl="3">
      <w:start w:val="1"/>
      <w:numFmt w:val="decimal"/>
      <w:lvlText w:val="(%4)"/>
      <w:lvlJc w:val="left"/>
      <w:pPr>
        <w:ind w:left="1152" w:hanging="288"/>
      </w:pPr>
      <w:rPr>
        <w:rFonts w:hint="default"/>
        <w:color w:val="424456" w:themeColor="text2"/>
      </w:rPr>
    </w:lvl>
    <w:lvl w:ilvl="4">
      <w:start w:val="1"/>
      <w:numFmt w:val="lowerLetter"/>
      <w:lvlText w:val="(%5)"/>
      <w:lvlJc w:val="left"/>
      <w:pPr>
        <w:ind w:left="1440" w:hanging="288"/>
      </w:pPr>
      <w:rPr>
        <w:rFonts w:hint="default"/>
        <w:color w:val="424456" w:themeColor="text2"/>
      </w:rPr>
    </w:lvl>
    <w:lvl w:ilvl="5">
      <w:start w:val="1"/>
      <w:numFmt w:val="lowerRoman"/>
      <w:lvlText w:val="(%6)"/>
      <w:lvlJc w:val="left"/>
      <w:pPr>
        <w:ind w:left="1728" w:hanging="288"/>
      </w:pPr>
      <w:rPr>
        <w:rFonts w:hint="default"/>
        <w:color w:val="424456" w:themeColor="text2"/>
      </w:rPr>
    </w:lvl>
    <w:lvl w:ilvl="6">
      <w:start w:val="1"/>
      <w:numFmt w:val="decimal"/>
      <w:lvlText w:val="%7."/>
      <w:lvlJc w:val="left"/>
      <w:pPr>
        <w:ind w:left="2016" w:hanging="288"/>
      </w:pPr>
      <w:rPr>
        <w:rFonts w:hint="default"/>
        <w:color w:val="424456" w:themeColor="text2"/>
      </w:rPr>
    </w:lvl>
    <w:lvl w:ilvl="7">
      <w:start w:val="1"/>
      <w:numFmt w:val="lowerLetter"/>
      <w:lvlText w:val="%8."/>
      <w:lvlJc w:val="left"/>
      <w:pPr>
        <w:ind w:left="2304" w:hanging="288"/>
      </w:pPr>
      <w:rPr>
        <w:rFonts w:hint="default"/>
        <w:color w:val="424456" w:themeColor="text2"/>
      </w:rPr>
    </w:lvl>
    <w:lvl w:ilvl="8">
      <w:start w:val="1"/>
      <w:numFmt w:val="lowerRoman"/>
      <w:lvlText w:val="%9."/>
      <w:lvlJc w:val="left"/>
      <w:pPr>
        <w:ind w:left="2592" w:hanging="288"/>
      </w:pPr>
      <w:rPr>
        <w:rFonts w:hint="default"/>
        <w:color w:val="424456" w:themeColor="text2"/>
      </w:rPr>
    </w:lvl>
  </w:abstractNum>
  <w:abstractNum w:abstractNumId="4" w15:restartNumberingAfterBreak="0">
    <w:nsid w:val="1C1F7F0B"/>
    <w:multiLevelType w:val="multilevel"/>
    <w:tmpl w:val="163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530395"/>
    <w:multiLevelType w:val="hybridMultilevel"/>
    <w:tmpl w:val="8444A612"/>
    <w:lvl w:ilvl="0" w:tplc="EDF46BC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AA5954"/>
    <w:multiLevelType w:val="hybridMultilevel"/>
    <w:tmpl w:val="4E2EA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105A02"/>
    <w:multiLevelType w:val="multilevel"/>
    <w:tmpl w:val="6D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4D0818"/>
    <w:multiLevelType w:val="hybridMultilevel"/>
    <w:tmpl w:val="6E92339A"/>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423940"/>
    <w:multiLevelType w:val="hybridMultilevel"/>
    <w:tmpl w:val="9246EFF2"/>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335810"/>
    <w:multiLevelType w:val="hybridMultilevel"/>
    <w:tmpl w:val="53C88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992683"/>
    <w:multiLevelType w:val="hybridMultilevel"/>
    <w:tmpl w:val="2E1432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7A81863"/>
    <w:multiLevelType w:val="multilevel"/>
    <w:tmpl w:val="969E926E"/>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9683A49"/>
    <w:multiLevelType w:val="hybridMultilevel"/>
    <w:tmpl w:val="8500C3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095852"/>
    <w:multiLevelType w:val="multilevel"/>
    <w:tmpl w:val="1652BBF2"/>
    <w:lvl w:ilvl="0">
      <w:numFmt w:val="bullet"/>
      <w:lvlText w:val=""/>
      <w:lvlJc w:val="left"/>
      <w:pPr>
        <w:ind w:left="720" w:hanging="360"/>
      </w:pPr>
      <w:rPr>
        <w:rFonts w:ascii="Symbol" w:eastAsia="WenQuanYi Zen Hei" w:hAnsi="Symbol" w:cs="FreeSan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8584666"/>
    <w:multiLevelType w:val="multilevel"/>
    <w:tmpl w:val="E6D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54711A"/>
    <w:multiLevelType w:val="hybridMultilevel"/>
    <w:tmpl w:val="95CEA2D4"/>
    <w:lvl w:ilvl="0" w:tplc="816C753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0"/>
  </w:num>
  <w:num w:numId="4">
    <w:abstractNumId w:val="3"/>
  </w:num>
  <w:num w:numId="5">
    <w:abstractNumId w:val="0"/>
  </w:num>
  <w:num w:numId="6">
    <w:abstractNumId w:val="3"/>
  </w:num>
  <w:num w:numId="7">
    <w:abstractNumId w:val="9"/>
  </w:num>
  <w:num w:numId="8">
    <w:abstractNumId w:val="8"/>
  </w:num>
  <w:num w:numId="9">
    <w:abstractNumId w:val="16"/>
  </w:num>
  <w:num w:numId="10">
    <w:abstractNumId w:val="2"/>
  </w:num>
  <w:num w:numId="11">
    <w:abstractNumId w:val="4"/>
  </w:num>
  <w:num w:numId="12">
    <w:abstractNumId w:val="11"/>
  </w:num>
  <w:num w:numId="13">
    <w:abstractNumId w:val="13"/>
  </w:num>
  <w:num w:numId="14">
    <w:abstractNumId w:val="7"/>
  </w:num>
  <w:num w:numId="15">
    <w:abstractNumId w:val="15"/>
  </w:num>
  <w:num w:numId="16">
    <w:abstractNumId w:val="1"/>
  </w:num>
  <w:num w:numId="17">
    <w:abstractNumId w:val="14"/>
  </w:num>
  <w:num w:numId="18">
    <w:abstractNumId w:val="12"/>
  </w:num>
  <w:num w:numId="19">
    <w:abstractNumId w:val="1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31578"/>
    <w:rsid w:val="00056D4F"/>
    <w:rsid w:val="00057CAD"/>
    <w:rsid w:val="00062698"/>
    <w:rsid w:val="000662B9"/>
    <w:rsid w:val="000812AF"/>
    <w:rsid w:val="000F6A9A"/>
    <w:rsid w:val="001010B1"/>
    <w:rsid w:val="0011787A"/>
    <w:rsid w:val="00120C8C"/>
    <w:rsid w:val="001328C3"/>
    <w:rsid w:val="00143B8A"/>
    <w:rsid w:val="00150A22"/>
    <w:rsid w:val="001551C0"/>
    <w:rsid w:val="00166E25"/>
    <w:rsid w:val="001A54F0"/>
    <w:rsid w:val="001B7469"/>
    <w:rsid w:val="001C0174"/>
    <w:rsid w:val="001C3607"/>
    <w:rsid w:val="001E6639"/>
    <w:rsid w:val="00215F72"/>
    <w:rsid w:val="00226EA5"/>
    <w:rsid w:val="00246061"/>
    <w:rsid w:val="00257469"/>
    <w:rsid w:val="002666CA"/>
    <w:rsid w:val="00283B6D"/>
    <w:rsid w:val="00286D0F"/>
    <w:rsid w:val="0029730F"/>
    <w:rsid w:val="002A0588"/>
    <w:rsid w:val="002C57C1"/>
    <w:rsid w:val="002E32B7"/>
    <w:rsid w:val="002E3D5E"/>
    <w:rsid w:val="002F2CB9"/>
    <w:rsid w:val="002F3545"/>
    <w:rsid w:val="003210AF"/>
    <w:rsid w:val="003279B9"/>
    <w:rsid w:val="003279D0"/>
    <w:rsid w:val="00357B69"/>
    <w:rsid w:val="0036372B"/>
    <w:rsid w:val="0036404E"/>
    <w:rsid w:val="003926BB"/>
    <w:rsid w:val="003B5194"/>
    <w:rsid w:val="003C1870"/>
    <w:rsid w:val="003C53BB"/>
    <w:rsid w:val="0040402F"/>
    <w:rsid w:val="00405C2A"/>
    <w:rsid w:val="004351D0"/>
    <w:rsid w:val="00454B04"/>
    <w:rsid w:val="00476180"/>
    <w:rsid w:val="00477E6C"/>
    <w:rsid w:val="00483F92"/>
    <w:rsid w:val="004A5E09"/>
    <w:rsid w:val="004E53E9"/>
    <w:rsid w:val="00530CF5"/>
    <w:rsid w:val="00536020"/>
    <w:rsid w:val="0054270D"/>
    <w:rsid w:val="00581C5B"/>
    <w:rsid w:val="005872F5"/>
    <w:rsid w:val="005906E4"/>
    <w:rsid w:val="00592EE6"/>
    <w:rsid w:val="005D4EC2"/>
    <w:rsid w:val="005F71AE"/>
    <w:rsid w:val="00645539"/>
    <w:rsid w:val="0066712B"/>
    <w:rsid w:val="006C0B8D"/>
    <w:rsid w:val="006C1FC5"/>
    <w:rsid w:val="006C2864"/>
    <w:rsid w:val="006C7307"/>
    <w:rsid w:val="006D684B"/>
    <w:rsid w:val="006E5D3C"/>
    <w:rsid w:val="007005A8"/>
    <w:rsid w:val="00723B30"/>
    <w:rsid w:val="007403B7"/>
    <w:rsid w:val="00747C0A"/>
    <w:rsid w:val="00764050"/>
    <w:rsid w:val="007C1677"/>
    <w:rsid w:val="007C22D3"/>
    <w:rsid w:val="007C5524"/>
    <w:rsid w:val="007C7432"/>
    <w:rsid w:val="007F63CE"/>
    <w:rsid w:val="00801477"/>
    <w:rsid w:val="0081096C"/>
    <w:rsid w:val="00810A52"/>
    <w:rsid w:val="00825082"/>
    <w:rsid w:val="008453C7"/>
    <w:rsid w:val="0085291F"/>
    <w:rsid w:val="00860BA8"/>
    <w:rsid w:val="00867B0F"/>
    <w:rsid w:val="00876916"/>
    <w:rsid w:val="00881550"/>
    <w:rsid w:val="008967BD"/>
    <w:rsid w:val="00950F75"/>
    <w:rsid w:val="00961FB9"/>
    <w:rsid w:val="009711F7"/>
    <w:rsid w:val="009864A9"/>
    <w:rsid w:val="00994791"/>
    <w:rsid w:val="00997ABA"/>
    <w:rsid w:val="009C1588"/>
    <w:rsid w:val="009D653D"/>
    <w:rsid w:val="009E4179"/>
    <w:rsid w:val="009E6207"/>
    <w:rsid w:val="009E75EE"/>
    <w:rsid w:val="009F38D2"/>
    <w:rsid w:val="00A07CDA"/>
    <w:rsid w:val="00A13A38"/>
    <w:rsid w:val="00A405A3"/>
    <w:rsid w:val="00AA0EAF"/>
    <w:rsid w:val="00AB0C57"/>
    <w:rsid w:val="00AB5BE4"/>
    <w:rsid w:val="00AC3441"/>
    <w:rsid w:val="00AD68FA"/>
    <w:rsid w:val="00B22371"/>
    <w:rsid w:val="00B32FF1"/>
    <w:rsid w:val="00B502B8"/>
    <w:rsid w:val="00B623B1"/>
    <w:rsid w:val="00B74E3A"/>
    <w:rsid w:val="00B860FE"/>
    <w:rsid w:val="00BA0AC2"/>
    <w:rsid w:val="00BC0D20"/>
    <w:rsid w:val="00BC72FF"/>
    <w:rsid w:val="00BF22FB"/>
    <w:rsid w:val="00BF7BBC"/>
    <w:rsid w:val="00C042CF"/>
    <w:rsid w:val="00C9543A"/>
    <w:rsid w:val="00CA1290"/>
    <w:rsid w:val="00CA79F2"/>
    <w:rsid w:val="00CB1BC7"/>
    <w:rsid w:val="00CB2783"/>
    <w:rsid w:val="00CD4549"/>
    <w:rsid w:val="00CE1D37"/>
    <w:rsid w:val="00D01689"/>
    <w:rsid w:val="00D07869"/>
    <w:rsid w:val="00D17093"/>
    <w:rsid w:val="00D222BA"/>
    <w:rsid w:val="00D24EF3"/>
    <w:rsid w:val="00D55048"/>
    <w:rsid w:val="00D5630C"/>
    <w:rsid w:val="00D8215A"/>
    <w:rsid w:val="00D9043D"/>
    <w:rsid w:val="00DB643B"/>
    <w:rsid w:val="00DC126A"/>
    <w:rsid w:val="00DD648E"/>
    <w:rsid w:val="00DE3A88"/>
    <w:rsid w:val="00E1778D"/>
    <w:rsid w:val="00E2351B"/>
    <w:rsid w:val="00E42A1C"/>
    <w:rsid w:val="00E8683C"/>
    <w:rsid w:val="00EB3259"/>
    <w:rsid w:val="00EE0260"/>
    <w:rsid w:val="00F3335E"/>
    <w:rsid w:val="00F76524"/>
    <w:rsid w:val="00F840E2"/>
    <w:rsid w:val="00F954E1"/>
    <w:rsid w:val="00FA6DA4"/>
    <w:rsid w:val="00FE7CD5"/>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26E3639"/>
  <w15:docId w15:val="{6315B622-4D88-45A0-B92E-A33B44B9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83"/>
    <w:pPr>
      <w:jc w:val="both"/>
    </w:pPr>
    <w:rPr>
      <w:color w:val="313240" w:themeColor="text2" w:themeShade="BF"/>
      <w:szCs w:val="20"/>
    </w:rPr>
  </w:style>
  <w:style w:type="paragraph" w:styleId="Titre1">
    <w:name w:val="heading 1"/>
    <w:basedOn w:val="Normal"/>
    <w:next w:val="Normal"/>
    <w:link w:val="Titre1Car"/>
    <w:uiPriority w:val="9"/>
    <w:unhideWhenUsed/>
    <w:qFormat/>
    <w:rsid w:val="005F71AE"/>
    <w:pPr>
      <w:pageBreakBefore/>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CB2783"/>
    <w:pPr>
      <w:spacing w:after="0"/>
      <w:ind w:left="7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801477"/>
    <w:pPr>
      <w:spacing w:after="0"/>
      <w:ind w:left="1440"/>
      <w:outlineLvl w:val="2"/>
    </w:pPr>
    <w:rPr>
      <w:rFonts w:asciiTheme="majorHAnsi" w:hAnsiTheme="majorHAnsi"/>
      <w:b/>
      <w:spacing w:val="5"/>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color w:val="3E3E67" w:themeColor="accent1" w:themeShade="BF"/>
      <w:szCs w:val="22"/>
    </w:rPr>
  </w:style>
  <w:style w:type="paragraph" w:styleId="Titre5">
    <w:name w:val="heading 5"/>
    <w:basedOn w:val="Normal"/>
    <w:next w:val="Normal"/>
    <w:link w:val="Titre5Car"/>
    <w:uiPriority w:val="9"/>
    <w:semiHidden/>
    <w:unhideWhenUsed/>
    <w:qFormat/>
    <w:pPr>
      <w:spacing w:after="0"/>
      <w:outlineLvl w:val="4"/>
    </w:pPr>
    <w:rPr>
      <w:i/>
      <w:color w:val="3E3E67" w:themeColor="accent1" w:themeShade="BF"/>
      <w:szCs w:val="22"/>
    </w:rPr>
  </w:style>
  <w:style w:type="paragraph" w:styleId="Titre6">
    <w:name w:val="heading 6"/>
    <w:basedOn w:val="Normal"/>
    <w:next w:val="Normal"/>
    <w:link w:val="Titre6Car"/>
    <w:uiPriority w:val="9"/>
    <w:semiHidden/>
    <w:unhideWhenUsed/>
    <w:qFormat/>
    <w:pPr>
      <w:spacing w:after="0"/>
      <w:outlineLvl w:val="5"/>
    </w:pPr>
    <w:rPr>
      <w:b/>
      <w:color w:val="3E3E67"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3E3E67"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25F64"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25F64"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71AE"/>
    <w:rPr>
      <w:rFonts w:asciiTheme="majorHAnsi" w:hAnsiTheme="majorHAnsi"/>
      <w:smallCaps/>
      <w:color w:val="313240" w:themeColor="text2" w:themeShade="BF"/>
      <w:spacing w:val="5"/>
      <w:sz w:val="36"/>
      <w:szCs w:val="32"/>
    </w:rPr>
  </w:style>
  <w:style w:type="character" w:customStyle="1" w:styleId="Titre2Car">
    <w:name w:val="Titre 2 Car"/>
    <w:basedOn w:val="Policepardfaut"/>
    <w:link w:val="Titre2"/>
    <w:uiPriority w:val="9"/>
    <w:rsid w:val="00CB2783"/>
    <w:rPr>
      <w:rFonts w:asciiTheme="majorHAnsi" w:hAnsiTheme="majorHAnsi"/>
      <w:color w:val="313240" w:themeColor="text2" w:themeShade="BF"/>
      <w:sz w:val="28"/>
      <w:szCs w:val="28"/>
    </w:rPr>
  </w:style>
  <w:style w:type="paragraph" w:styleId="Titre">
    <w:name w:val="Title"/>
    <w:basedOn w:val="Normal"/>
    <w:link w:val="TitreCar"/>
    <w:uiPriority w:val="10"/>
    <w:qFormat/>
    <w:rPr>
      <w:rFonts w:asciiTheme="majorHAnsi" w:hAnsiTheme="majorHAnsi"/>
      <w:smallCaps/>
      <w:color w:val="53548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53548A" w:themeColor="accent1"/>
      <w:spacing w:val="10"/>
      <w:sz w:val="48"/>
      <w:szCs w:val="48"/>
    </w:rPr>
  </w:style>
  <w:style w:type="paragraph" w:styleId="Sous-titre">
    <w:name w:val="Subtitle"/>
    <w:basedOn w:val="Normal"/>
    <w:link w:val="Sous-titreCar"/>
    <w:uiPriority w:val="11"/>
    <w:qFormat/>
    <w:rPr>
      <w:i/>
      <w:color w:val="424456" w:themeColor="text2"/>
      <w:spacing w:val="5"/>
      <w:sz w:val="24"/>
      <w:szCs w:val="24"/>
    </w:rPr>
  </w:style>
  <w:style w:type="character" w:customStyle="1" w:styleId="Sous-titreCar">
    <w:name w:val="Sous-titre Car"/>
    <w:basedOn w:val="Policepardfaut"/>
    <w:link w:val="Sous-titre"/>
    <w:uiPriority w:val="11"/>
    <w:rPr>
      <w:rFonts w:cstheme="minorBidi"/>
      <w:i/>
      <w:color w:val="424456"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313240"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rsid w:val="00120C8C"/>
    <w:pPr>
      <w:spacing w:before="100" w:line="240" w:lineRule="auto"/>
      <w:jc w:val="center"/>
    </w:pPr>
    <w:rPr>
      <w:b/>
      <w:bCs/>
      <w:color w:val="3E3E67" w:themeColor="accent1" w:themeShade="BF"/>
      <w:sz w:val="16"/>
      <w:szCs w:val="16"/>
    </w:rPr>
  </w:style>
  <w:style w:type="character" w:styleId="Accentuation">
    <w:name w:val="Emphasis"/>
    <w:uiPriority w:val="20"/>
    <w:qFormat/>
    <w:rPr>
      <w:b/>
      <w:i/>
      <w:color w:val="21222A"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313240"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313240" w:themeColor="text2" w:themeShade="BF"/>
      <w:sz w:val="20"/>
      <w:szCs w:val="20"/>
    </w:rPr>
  </w:style>
  <w:style w:type="character" w:customStyle="1" w:styleId="Titre3Car">
    <w:name w:val="Titre 3 Car"/>
    <w:basedOn w:val="Policepardfaut"/>
    <w:link w:val="Titre3"/>
    <w:uiPriority w:val="9"/>
    <w:rsid w:val="00801477"/>
    <w:rPr>
      <w:rFonts w:asciiTheme="majorHAnsi" w:hAnsiTheme="majorHAnsi"/>
      <w:b/>
      <w:color w:val="313240" w:themeColor="text2" w:themeShade="BF"/>
      <w:spacing w:val="5"/>
      <w:sz w:val="24"/>
      <w:szCs w:val="24"/>
    </w:rPr>
  </w:style>
  <w:style w:type="character" w:customStyle="1" w:styleId="Titre4Car">
    <w:name w:val="Titre 4 Car"/>
    <w:basedOn w:val="Policepardfaut"/>
    <w:link w:val="Titre4"/>
    <w:uiPriority w:val="9"/>
    <w:rPr>
      <w:rFonts w:asciiTheme="majorHAnsi" w:hAnsiTheme="majorHAnsi" w:cstheme="minorBidi"/>
      <w:color w:val="3E3E67" w:themeColor="accent1" w:themeShade="BF"/>
    </w:rPr>
  </w:style>
  <w:style w:type="character" w:customStyle="1" w:styleId="Titre5Car">
    <w:name w:val="Titre 5 Car"/>
    <w:basedOn w:val="Policepardfaut"/>
    <w:link w:val="Titre5"/>
    <w:uiPriority w:val="9"/>
    <w:semiHidden/>
    <w:rPr>
      <w:rFonts w:cstheme="minorBidi"/>
      <w:i/>
      <w:color w:val="3E3E67" w:themeColor="accent1" w:themeShade="BF"/>
    </w:rPr>
  </w:style>
  <w:style w:type="character" w:customStyle="1" w:styleId="Titre6Car">
    <w:name w:val="Titre 6 Car"/>
    <w:basedOn w:val="Policepardfaut"/>
    <w:link w:val="Titre6"/>
    <w:uiPriority w:val="9"/>
    <w:semiHidden/>
    <w:rPr>
      <w:rFonts w:cstheme="minorBidi"/>
      <w:b/>
      <w:color w:val="3E3E67" w:themeColor="accent1" w:themeShade="BF"/>
      <w:sz w:val="20"/>
      <w:szCs w:val="20"/>
    </w:rPr>
  </w:style>
  <w:style w:type="character" w:customStyle="1" w:styleId="Titre7Car">
    <w:name w:val="Titre 7 Car"/>
    <w:basedOn w:val="Policepardfaut"/>
    <w:link w:val="Titre7"/>
    <w:uiPriority w:val="9"/>
    <w:semiHidden/>
    <w:rPr>
      <w:rFonts w:cstheme="minorBidi"/>
      <w:b/>
      <w:i/>
      <w:color w:val="3E3E67" w:themeColor="accent1" w:themeShade="BF"/>
      <w:sz w:val="20"/>
      <w:szCs w:val="20"/>
    </w:rPr>
  </w:style>
  <w:style w:type="character" w:customStyle="1" w:styleId="Titre8Car">
    <w:name w:val="Titre 8 Car"/>
    <w:basedOn w:val="Policepardfaut"/>
    <w:link w:val="Titre8"/>
    <w:uiPriority w:val="9"/>
    <w:semiHidden/>
    <w:rPr>
      <w:rFonts w:cstheme="minorBidi"/>
      <w:b/>
      <w:color w:val="325F64" w:themeColor="accent2" w:themeShade="BF"/>
      <w:sz w:val="20"/>
      <w:szCs w:val="20"/>
    </w:rPr>
  </w:style>
  <w:style w:type="character" w:customStyle="1" w:styleId="Titre9Car">
    <w:name w:val="Titre 9 Car"/>
    <w:basedOn w:val="Policepardfaut"/>
    <w:link w:val="Titre9"/>
    <w:uiPriority w:val="9"/>
    <w:semiHidden/>
    <w:rPr>
      <w:rFonts w:cstheme="minorBidi"/>
      <w:b/>
      <w:i/>
      <w:color w:val="325F64" w:themeColor="accent2" w:themeShade="BF"/>
      <w:sz w:val="18"/>
      <w:szCs w:val="18"/>
    </w:rPr>
  </w:style>
  <w:style w:type="character" w:styleId="Emphaseintense">
    <w:name w:val="Intense Emphasis"/>
    <w:basedOn w:val="Policepardfaut"/>
    <w:uiPriority w:val="21"/>
    <w:qFormat/>
    <w:rPr>
      <w:i/>
      <w:caps/>
      <w:color w:val="3E3E67"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313240" w:themeColor="text2" w:themeShade="BF"/>
      <w:sz w:val="20"/>
      <w:szCs w:val="20"/>
    </w:rPr>
  </w:style>
  <w:style w:type="paragraph" w:styleId="Citationintense">
    <w:name w:val="Intense Quote"/>
    <w:basedOn w:val="Citation"/>
    <w:link w:val="CitationintenseCar"/>
    <w:uiPriority w:val="30"/>
    <w:qFormat/>
    <w:pPr>
      <w:pBdr>
        <w:bottom w:val="double" w:sz="4" w:space="4" w:color="53548A" w:themeColor="accent1"/>
      </w:pBdr>
      <w:spacing w:line="300" w:lineRule="auto"/>
      <w:ind w:left="936" w:right="936"/>
    </w:pPr>
    <w:rPr>
      <w:i w:val="0"/>
      <w:color w:val="3E3E67" w:themeColor="accent1" w:themeShade="BF"/>
    </w:rPr>
  </w:style>
  <w:style w:type="character" w:customStyle="1" w:styleId="CitationintenseCar">
    <w:name w:val="Citation intense Car"/>
    <w:basedOn w:val="Policepardfaut"/>
    <w:link w:val="Citationintense"/>
    <w:uiPriority w:val="30"/>
    <w:rPr>
      <w:rFonts w:cstheme="minorBidi"/>
      <w:color w:val="3E3E67" w:themeColor="accent1" w:themeShade="BF"/>
      <w:sz w:val="20"/>
      <w:szCs w:val="20"/>
    </w:rPr>
  </w:style>
  <w:style w:type="character" w:styleId="Rfrenceintense">
    <w:name w:val="Intense Reference"/>
    <w:basedOn w:val="Policepardfaut"/>
    <w:uiPriority w:val="32"/>
    <w:qFormat/>
    <w:rPr>
      <w:rFonts w:cs="Times New Roman"/>
      <w:b/>
      <w:caps/>
      <w:color w:val="325F64"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3E3E67" w:themeColor="accent1" w:themeShade="BF"/>
    </w:rPr>
  </w:style>
  <w:style w:type="character" w:styleId="Rfrenceple">
    <w:name w:val="Subtle Reference"/>
    <w:basedOn w:val="Policepardfaut"/>
    <w:uiPriority w:val="31"/>
    <w:qFormat/>
    <w:rPr>
      <w:rFonts w:cs="Times New Roman"/>
      <w:b/>
      <w:i/>
      <w:color w:val="325F64"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uiPriority w:val="39"/>
    <w:semiHidden/>
    <w:unhideWhenUsed/>
    <w:qFormat/>
    <w:rsid w:val="00C042CF"/>
    <w:pPr>
      <w:keepNext/>
      <w:keepLines/>
      <w:spacing w:before="480" w:after="0"/>
      <w:outlineLvl w:val="9"/>
    </w:pPr>
    <w:rPr>
      <w:rFonts w:eastAsiaTheme="majorEastAsia" w:cstheme="majorBidi"/>
      <w:b/>
      <w:bCs/>
      <w:smallCaps w:val="0"/>
      <w:color w:val="3E3E67" w:themeColor="accent1" w:themeShade="BF"/>
      <w:spacing w:val="0"/>
      <w:sz w:val="28"/>
      <w:szCs w:val="28"/>
    </w:r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7AFBD" w:themeColor="hyperlink"/>
      <w:u w:val="single"/>
    </w:rPr>
  </w:style>
  <w:style w:type="paragraph" w:styleId="Sansinterligne">
    <w:name w:val="No Spacing"/>
    <w:uiPriority w:val="1"/>
    <w:qFormat/>
    <w:rsid w:val="00150A22"/>
    <w:pPr>
      <w:spacing w:line="240" w:lineRule="auto"/>
      <w:jc w:val="both"/>
    </w:pPr>
    <w:rPr>
      <w:color w:val="313240"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9864A9"/>
    <w:pPr>
      <w:spacing w:after="0"/>
    </w:pPr>
  </w:style>
  <w:style w:type="character" w:customStyle="1" w:styleId="apple-converted-space">
    <w:name w:val="apple-converted-space"/>
    <w:basedOn w:val="Policepardfaut"/>
    <w:rsid w:val="00031578"/>
  </w:style>
  <w:style w:type="table" w:styleId="TableauGrille4-Accentuation3">
    <w:name w:val="Grid Table 4 Accent 3"/>
    <w:basedOn w:val="TableauNormal"/>
    <w:uiPriority w:val="49"/>
    <w:rsid w:val="002F2CB9"/>
    <w:pPr>
      <w:spacing w:after="0" w:line="240" w:lineRule="auto"/>
    </w:pPr>
    <w:tblPr>
      <w:tblStyleRowBandSize w:val="1"/>
      <w:tblStyleColBandSize w:val="1"/>
      <w:tblBorders>
        <w:top w:val="single" w:sz="4" w:space="0" w:color="C990CB" w:themeColor="accent3" w:themeTint="99"/>
        <w:left w:val="single" w:sz="4" w:space="0" w:color="C990CB" w:themeColor="accent3" w:themeTint="99"/>
        <w:bottom w:val="single" w:sz="4" w:space="0" w:color="C990CB" w:themeColor="accent3" w:themeTint="99"/>
        <w:right w:val="single" w:sz="4" w:space="0" w:color="C990CB" w:themeColor="accent3" w:themeTint="99"/>
        <w:insideH w:val="single" w:sz="4" w:space="0" w:color="C990CB" w:themeColor="accent3" w:themeTint="99"/>
        <w:insideV w:val="single" w:sz="4" w:space="0" w:color="C990CB" w:themeColor="accent3" w:themeTint="99"/>
      </w:tblBorders>
    </w:tblPr>
    <w:tblStylePr w:type="firstRow">
      <w:rPr>
        <w:b/>
        <w:bCs/>
        <w:color w:val="FFFFFF" w:themeColor="background1"/>
      </w:rPr>
      <w:tblPr/>
      <w:tcPr>
        <w:tcBorders>
          <w:top w:val="single" w:sz="4" w:space="0" w:color="A04DA3" w:themeColor="accent3"/>
          <w:left w:val="single" w:sz="4" w:space="0" w:color="A04DA3" w:themeColor="accent3"/>
          <w:bottom w:val="single" w:sz="4" w:space="0" w:color="A04DA3" w:themeColor="accent3"/>
          <w:right w:val="single" w:sz="4" w:space="0" w:color="A04DA3" w:themeColor="accent3"/>
          <w:insideH w:val="nil"/>
          <w:insideV w:val="nil"/>
        </w:tcBorders>
        <w:shd w:val="clear" w:color="auto" w:fill="A04DA3" w:themeFill="accent3"/>
      </w:tcPr>
    </w:tblStylePr>
    <w:tblStylePr w:type="lastRow">
      <w:rPr>
        <w:b/>
        <w:bCs/>
      </w:rPr>
      <w:tblPr/>
      <w:tcPr>
        <w:tcBorders>
          <w:top w:val="double" w:sz="4" w:space="0" w:color="A04DA3" w:themeColor="accent3"/>
        </w:tcBorders>
      </w:tcPr>
    </w:tblStylePr>
    <w:tblStylePr w:type="firstCol">
      <w:rPr>
        <w:b/>
        <w:bCs/>
      </w:rPr>
    </w:tblStylePr>
    <w:tblStylePr w:type="lastCol">
      <w:rPr>
        <w:b/>
        <w:bCs/>
      </w:rPr>
    </w:tblStylePr>
    <w:tblStylePr w:type="band1Vert">
      <w:tblPr/>
      <w:tcPr>
        <w:shd w:val="clear" w:color="auto" w:fill="EDDAED" w:themeFill="accent3" w:themeFillTint="33"/>
      </w:tcPr>
    </w:tblStylePr>
    <w:tblStylePr w:type="band1Horz">
      <w:tblPr/>
      <w:tcPr>
        <w:shd w:val="clear" w:color="auto" w:fill="EDDAED" w:themeFill="accent3" w:themeFillTint="33"/>
      </w:tcPr>
    </w:tblStylePr>
  </w:style>
  <w:style w:type="paragraph" w:customStyle="1" w:styleId="Standard">
    <w:name w:val="Standard"/>
    <w:rsid w:val="00257469"/>
    <w:pPr>
      <w:widowControl w:val="0"/>
      <w:suppressAutoHyphens/>
      <w:autoSpaceDN w:val="0"/>
      <w:spacing w:after="0" w:line="240" w:lineRule="auto"/>
      <w:textAlignment w:val="baseline"/>
    </w:pPr>
    <w:rPr>
      <w:rFonts w:ascii="Liberation Serif" w:eastAsia="WenQuanYi Zen Hei" w:hAnsi="Liberation Serif" w:cs="FreeSans"/>
      <w:kern w:val="3"/>
      <w:sz w:val="24"/>
      <w:szCs w:val="24"/>
      <w:lang w:val="en-US" w:eastAsia="zh-CN" w:bidi="hi-IN"/>
    </w:rPr>
  </w:style>
  <w:style w:type="paragraph" w:customStyle="1" w:styleId="Textbody">
    <w:name w:val="Text body"/>
    <w:basedOn w:val="Standard"/>
    <w:rsid w:val="00257469"/>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17423">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i\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enQuanYi Zen Hei">
    <w:charset w:val="00"/>
    <w:family w:val="auto"/>
    <w:pitch w:val="variable"/>
  </w:font>
  <w:font w:name="Free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49"/>
    <w:rsid w:val="00915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unhideWhenUsed/>
    <w:rsid w:val="00915D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in">
  <a:themeElements>
    <a:clrScheme name="Urbai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i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2015-11-29T00:00:00</PublishDate>
  <Abstract>Mise en place d’un cahier des charges pour le développement d’une simulation multi agent de superhéros.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A5E93FDC-5FA3-4FA6-AD3C-F98F4C4A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OrielReport.dotx</Template>
  <TotalTime>254</TotalTime>
  <Pages>7</Pages>
  <Words>1352</Words>
  <Characters>7437</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Simulation</vt: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dc:title>
  <dc:subject>Simulation Multi Agent</dc:subject>
  <dc:creator>BARBESANGE Benjamin</dc:creator>
  <cp:lastModifiedBy>Benoît Garçon</cp:lastModifiedBy>
  <cp:revision>35</cp:revision>
  <cp:lastPrinted>2015-11-23T23:45:00Z</cp:lastPrinted>
  <dcterms:created xsi:type="dcterms:W3CDTF">2015-11-26T17:30:00Z</dcterms:created>
  <dcterms:modified xsi:type="dcterms:W3CDTF">2015-11-30T20:50:00Z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